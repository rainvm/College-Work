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CDF48" w14:textId="5EE36F0C" w:rsidR="00F9444C" w:rsidRDefault="003568C8">
      <w:pPr>
        <w:pStyle w:val="NoSpacing"/>
      </w:pPr>
      <w:r>
        <w:t>Ryan Coyne</w:t>
      </w:r>
    </w:p>
    <w:p w14:paraId="187E8D39" w14:textId="7FAEDDB8" w:rsidR="00E614DD" w:rsidRDefault="003568C8">
      <w:pPr>
        <w:pStyle w:val="NoSpacing"/>
      </w:pPr>
      <w:r>
        <w:t>Professor David Edwards</w:t>
      </w:r>
    </w:p>
    <w:p w14:paraId="49FC82CC" w14:textId="60FCDC96" w:rsidR="00E614DD" w:rsidRDefault="003568C8">
      <w:pPr>
        <w:pStyle w:val="NoSpacing"/>
      </w:pPr>
      <w:r w:rsidRPr="003568C8">
        <w:t>ENGL 125C</w:t>
      </w:r>
    </w:p>
    <w:p w14:paraId="7732A3B3" w14:textId="6BB44768" w:rsidR="00E614DD" w:rsidRDefault="003568C8">
      <w:pPr>
        <w:pStyle w:val="NoSpacing"/>
      </w:pPr>
      <w:r>
        <w:t>11/7/2022</w:t>
      </w:r>
    </w:p>
    <w:p w14:paraId="6CBEF0D4" w14:textId="1169A92F" w:rsidR="00E614DD" w:rsidRDefault="003568C8">
      <w:pPr>
        <w:pStyle w:val="Title"/>
      </w:pPr>
      <w:r>
        <w:t>Speech Analysis</w:t>
      </w:r>
    </w:p>
    <w:p w14:paraId="63746C22" w14:textId="77777777" w:rsidR="003641BB" w:rsidRDefault="00687AA9" w:rsidP="00687AA9">
      <w:r w:rsidRPr="00687AA9">
        <w:t>On October 26th, 2022, I spoke about scientists who created matter from energy at the</w:t>
      </w:r>
      <w:r>
        <w:t xml:space="preserve"> RHIC in Upton, New York. Because of the complicated nature of the topic</w:t>
      </w:r>
      <w:r w:rsidR="00934A73">
        <w:t xml:space="preserve">, it was difficult </w:t>
      </w:r>
      <w:r w:rsidR="00CC155D" w:rsidRPr="00CC155D">
        <w:t xml:space="preserve">to convey the information in a way </w:t>
      </w:r>
      <w:r w:rsidR="00CC155D">
        <w:t xml:space="preserve">that </w:t>
      </w:r>
      <w:r w:rsidR="005C4402">
        <w:t xml:space="preserve">my </w:t>
      </w:r>
      <w:r w:rsidR="004624F5">
        <w:t xml:space="preserve">audience </w:t>
      </w:r>
      <w:r w:rsidR="00CC155D">
        <w:t xml:space="preserve">could understand within the six-minute time limit. </w:t>
      </w:r>
      <w:r w:rsidR="0030718C">
        <w:t xml:space="preserve">However, even with the time limit and despite the mistakes I made in presenting, </w:t>
      </w:r>
      <w:r w:rsidR="001B0DFF">
        <w:t xml:space="preserve">the audience told me that they were able to follow </w:t>
      </w:r>
      <w:r w:rsidR="0037022F">
        <w:t>my explanation, though they did have some follow-up questions</w:t>
      </w:r>
      <w:r w:rsidR="003641BB">
        <w:t>.</w:t>
      </w:r>
    </w:p>
    <w:p w14:paraId="56D9BCA9" w14:textId="62737F7A" w:rsidR="0037022F" w:rsidRDefault="00912C88" w:rsidP="00687AA9">
      <w:r>
        <w:t>While</w:t>
      </w:r>
      <w:r w:rsidR="009D6460">
        <w:t xml:space="preserve"> I was presenting, I thought I was relaxed. I don’t remember feeling </w:t>
      </w:r>
      <w:r w:rsidR="009F6728">
        <w:t>very</w:t>
      </w:r>
      <w:r w:rsidR="009D6460">
        <w:t xml:space="preserve"> nervous</w:t>
      </w:r>
      <w:r w:rsidR="009F6728">
        <w:t xml:space="preserve"> while standing in front of the class</w:t>
      </w:r>
      <w:r w:rsidR="009A10B0">
        <w:t>, but in the video</w:t>
      </w:r>
      <w:r w:rsidR="002E0F4D">
        <w:t>,</w:t>
      </w:r>
      <w:r w:rsidR="009A10B0">
        <w:t xml:space="preserve"> it is extremely clear that </w:t>
      </w:r>
      <w:r w:rsidR="005E726F">
        <w:t>I am nervous.</w:t>
      </w:r>
      <w:r w:rsidR="009F6728">
        <w:t xml:space="preserve"> I think I was too </w:t>
      </w:r>
      <w:r w:rsidR="00ED7180">
        <w:t>focused on what I was trying to say to</w:t>
      </w:r>
      <w:r w:rsidR="00A2120D">
        <w:t xml:space="preserve"> pay enough attention to my internal state</w:t>
      </w:r>
      <w:r w:rsidR="00ED7180">
        <w:t>.</w:t>
      </w:r>
      <w:r w:rsidR="005E726F">
        <w:t xml:space="preserve"> </w:t>
      </w:r>
      <w:r w:rsidR="00A2120D">
        <w:t xml:space="preserve">I </w:t>
      </w:r>
      <w:r w:rsidR="005E726F">
        <w:t>didn’t cross my arms</w:t>
      </w:r>
      <w:r w:rsidR="003823D3">
        <w:t>,</w:t>
      </w:r>
      <w:r w:rsidR="005E726F">
        <w:t xml:space="preserve"> but </w:t>
      </w:r>
      <w:r w:rsidR="008537B2">
        <w:t>I still</w:t>
      </w:r>
      <w:r w:rsidR="005E726F">
        <w:t xml:space="preserve"> look</w:t>
      </w:r>
      <w:r w:rsidR="003823D3">
        <w:t>ed</w:t>
      </w:r>
      <w:r w:rsidR="005E726F">
        <w:t xml:space="preserve"> very tense</w:t>
      </w:r>
      <w:r w:rsidR="008537B2">
        <w:t>. When watching the video</w:t>
      </w:r>
      <w:r w:rsidR="00365961">
        <w:t>,</w:t>
      </w:r>
      <w:r w:rsidR="005E726F">
        <w:t xml:space="preserve"> it seem</w:t>
      </w:r>
      <w:r w:rsidR="003823D3">
        <w:t xml:space="preserve">ed </w:t>
      </w:r>
      <w:r w:rsidR="008537B2">
        <w:t xml:space="preserve">to me </w:t>
      </w:r>
      <w:r w:rsidR="003823D3">
        <w:t xml:space="preserve">as though I was trying to retreat from </w:t>
      </w:r>
      <w:r w:rsidR="00533E9C">
        <w:t xml:space="preserve">physical reality. </w:t>
      </w:r>
      <w:r w:rsidR="003823D3">
        <w:t xml:space="preserve"> </w:t>
      </w:r>
      <w:r w:rsidR="00EA5928">
        <w:t xml:space="preserve">Crossing </w:t>
      </w:r>
      <w:r w:rsidR="00E03D92">
        <w:t>arms does not feel natural to me</w:t>
      </w:r>
      <w:r w:rsidR="001656F3">
        <w:t>,</w:t>
      </w:r>
      <w:r w:rsidR="00E03D92">
        <w:t xml:space="preserve"> </w:t>
      </w:r>
      <w:r w:rsidR="001656F3">
        <w:t>which</w:t>
      </w:r>
      <w:r w:rsidR="00E03D92">
        <w:t xml:space="preserve"> is most likely the only reason I</w:t>
      </w:r>
      <w:r w:rsidR="001656F3">
        <w:t xml:space="preserve"> did not have them crossed. I was</w:t>
      </w:r>
      <w:r w:rsidR="00AD0FCE">
        <w:t xml:space="preserve"> fully focused on what I was trying to say and couldn’t spare a thought </w:t>
      </w:r>
      <w:r w:rsidR="00DA7EB1">
        <w:t xml:space="preserve">for </w:t>
      </w:r>
      <w:r w:rsidR="006B37E5">
        <w:t xml:space="preserve">my body language. </w:t>
      </w:r>
    </w:p>
    <w:p w14:paraId="2EC06655" w14:textId="217FE06B" w:rsidR="00B957DA" w:rsidRDefault="00423472" w:rsidP="00687AA9">
      <w:r>
        <w:t>A huge underlying cause of the issues with my speech was that the topic was too complex for the time allotted.</w:t>
      </w:r>
      <w:r w:rsidR="00D83785">
        <w:t xml:space="preserve"> </w:t>
      </w:r>
      <w:r w:rsidR="004F7EBF">
        <w:t>I had an inkling that this would be the case before the day of the speech</w:t>
      </w:r>
      <w:r w:rsidR="007B67F2">
        <w:t>,</w:t>
      </w:r>
      <w:r w:rsidR="004F7EBF">
        <w:t xml:space="preserve"> but I did not think </w:t>
      </w:r>
      <w:r w:rsidR="007B67F2">
        <w:t xml:space="preserve">it would pose such a drastic problem. </w:t>
      </w:r>
      <w:r w:rsidR="00407A88">
        <w:t>Maybe</w:t>
      </w:r>
      <w:r w:rsidR="00912C88">
        <w:t>,</w:t>
      </w:r>
      <w:r w:rsidR="00407A88">
        <w:t xml:space="preserve"> if I had more experience with public speaking</w:t>
      </w:r>
      <w:r w:rsidR="00912C88">
        <w:t xml:space="preserve">, </w:t>
      </w:r>
      <w:r w:rsidR="00DA54EF">
        <w:t>the presentation would have gone more smoothly</w:t>
      </w:r>
      <w:r w:rsidR="00DA5033">
        <w:t>,</w:t>
      </w:r>
      <w:r w:rsidR="007F0DFE">
        <w:t xml:space="preserve"> but </w:t>
      </w:r>
      <w:r w:rsidR="00365961">
        <w:t>at the time</w:t>
      </w:r>
      <w:r w:rsidR="00802435">
        <w:t>,</w:t>
      </w:r>
      <w:r w:rsidR="00365961">
        <w:t xml:space="preserve"> I couldn’t </w:t>
      </w:r>
      <w:r w:rsidR="00DA5033">
        <w:t>remember</w:t>
      </w:r>
      <w:r w:rsidR="003854AA">
        <w:t xml:space="preserve"> most of what I had practiced. </w:t>
      </w:r>
      <w:r w:rsidR="00DA54EF">
        <w:t xml:space="preserve">One of the things that I knew I struggled with before </w:t>
      </w:r>
      <w:r w:rsidR="002D2FDC">
        <w:t xml:space="preserve">watching the </w:t>
      </w:r>
      <w:r w:rsidR="002D2FDC">
        <w:lastRenderedPageBreak/>
        <w:t>video was transitioning between ideas</w:t>
      </w:r>
      <w:r w:rsidR="00360B7B">
        <w:t>. I had planned out and practiced the transitions</w:t>
      </w:r>
      <w:r w:rsidR="001339BA">
        <w:t>,</w:t>
      </w:r>
      <w:r w:rsidR="00360B7B">
        <w:t xml:space="preserve"> but when </w:t>
      </w:r>
      <w:r w:rsidR="007335B8">
        <w:t>presenting</w:t>
      </w:r>
      <w:r w:rsidR="001339BA">
        <w:t>,</w:t>
      </w:r>
      <w:r w:rsidR="007335B8">
        <w:t xml:space="preserve"> I said something in the wrong order</w:t>
      </w:r>
      <w:r w:rsidR="001339BA">
        <w:t>, which</w:t>
      </w:r>
      <w:r w:rsidR="007335B8">
        <w:t xml:space="preserve"> confused my next transition</w:t>
      </w:r>
      <w:r w:rsidR="001339BA">
        <w:t>,</w:t>
      </w:r>
      <w:r w:rsidR="007335B8">
        <w:t xml:space="preserve"> </w:t>
      </w:r>
      <w:r w:rsidR="001339BA">
        <w:t xml:space="preserve">and it just continued from there. </w:t>
      </w:r>
      <w:r w:rsidR="006F2FCB">
        <w:t>The speech would have gone more smoothly if I had had more time</w:t>
      </w:r>
      <w:r w:rsidR="0050660E">
        <w:t xml:space="preserve"> or had chosen a simpler topic.</w:t>
      </w:r>
    </w:p>
    <w:p w14:paraId="469EBFD7" w14:textId="0E92DEDE" w:rsidR="00FC238B" w:rsidRDefault="00FC238B" w:rsidP="00687AA9">
      <w:r>
        <w:t xml:space="preserve">The complexity of the topic </w:t>
      </w:r>
      <w:r w:rsidR="00D25533">
        <w:t xml:space="preserve">and the limited time also made the speech feel more disjointed than I would have liked. Having so much to cover in a short time meant that I couldn’t spend the time to fully flesh out </w:t>
      </w:r>
      <w:r w:rsidR="003026DA">
        <w:t xml:space="preserve">everything I was explaining and get to a natural transition point. There were also concepts </w:t>
      </w:r>
      <w:r w:rsidR="00870ECB">
        <w:t xml:space="preserve">that I would have put in between many of the points if I could have fit them in while keeping within the time limit. </w:t>
      </w:r>
      <w:r w:rsidR="007F0E4E">
        <w:t>This made it feel less coherent than it should have.</w:t>
      </w:r>
    </w:p>
    <w:p w14:paraId="19B4E896" w14:textId="19501C40" w:rsidR="00EC0C14" w:rsidRDefault="00C85CBC" w:rsidP="00687AA9">
      <w:r>
        <w:t xml:space="preserve">There were some technical issues that would not have been a problem if I had practiced the speech in the classroom beforehand. </w:t>
      </w:r>
      <w:r w:rsidR="00EC0C14">
        <w:t>While watching the video</w:t>
      </w:r>
      <w:r w:rsidR="0050660E">
        <w:t>,</w:t>
      </w:r>
      <w:r w:rsidR="00EC0C14">
        <w:t xml:space="preserve"> it was pointed out that one of the graphics on </w:t>
      </w:r>
      <w:r w:rsidR="0050660E">
        <w:t>my slides was very difficult to see</w:t>
      </w:r>
      <w:r w:rsidR="00B95E5F">
        <w:t xml:space="preserve">, which I didn’t know before presenting because it looked very good on my computer screen. </w:t>
      </w:r>
      <w:r w:rsidR="00910D2E">
        <w:t>The graphic was a stylized version of a Feynman diagram</w:t>
      </w:r>
      <w:r w:rsidR="001B7055">
        <w:t>,</w:t>
      </w:r>
      <w:r w:rsidR="00910D2E">
        <w:t xml:space="preserve"> and </w:t>
      </w:r>
      <w:r w:rsidR="001B7055">
        <w:t xml:space="preserve">it would have been much more effective if it had been easily visible. </w:t>
      </w:r>
      <w:r w:rsidR="004553F5">
        <w:t xml:space="preserve">There was also </w:t>
      </w:r>
      <w:r w:rsidR="009F7978">
        <w:t xml:space="preserve">a </w:t>
      </w:r>
      <w:r w:rsidR="004553F5">
        <w:t xml:space="preserve">lag when changing slides because </w:t>
      </w:r>
      <w:r w:rsidR="009F7978">
        <w:t xml:space="preserve">I was presenting </w:t>
      </w:r>
      <w:r w:rsidR="00CD16BA">
        <w:t>from</w:t>
      </w:r>
      <w:r w:rsidR="009F7978">
        <w:t xml:space="preserve"> the browser-based version of PowerPoint, and if I had known that would happen, I would have downloaded the slideshow. The lag started right away and really </w:t>
      </w:r>
      <w:r w:rsidR="00CA347E">
        <w:t>threw me off</w:t>
      </w:r>
      <w:r w:rsidR="00CD16BA">
        <w:t>,</w:t>
      </w:r>
      <w:r w:rsidR="00CA347E">
        <w:t xml:space="preserve"> which contributed to </w:t>
      </w:r>
      <w:r w:rsidR="00CD16BA">
        <w:t>forgetting some of what I had planned.</w:t>
      </w:r>
    </w:p>
    <w:p w14:paraId="01438A43" w14:textId="269A332A" w:rsidR="00CD16BA" w:rsidRDefault="00E05F3B" w:rsidP="00687AA9">
      <w:r>
        <w:t xml:space="preserve">There are many things that I </w:t>
      </w:r>
      <w:r w:rsidR="00793863">
        <w:t xml:space="preserve">would like to improve on for the next speech. </w:t>
      </w:r>
      <w:r w:rsidR="00A11BCB">
        <w:t>I’m planning to choose a complex topic again</w:t>
      </w:r>
      <w:r w:rsidR="00ED403B">
        <w:t>; however</w:t>
      </w:r>
      <w:r w:rsidR="00FC238B">
        <w:t>,</w:t>
      </w:r>
      <w:r w:rsidR="00A11BCB">
        <w:t xml:space="preserve"> the speech has a much longer </w:t>
      </w:r>
      <w:r w:rsidR="00FC238B">
        <w:t>time available</w:t>
      </w:r>
      <w:r w:rsidR="007F0E4E">
        <w:t>,</w:t>
      </w:r>
      <w:r w:rsidR="00FC238B">
        <w:t xml:space="preserve"> so I expect to be able </w:t>
      </w:r>
      <w:r w:rsidR="00ED403B">
        <w:t>to cover everything needed</w:t>
      </w:r>
      <w:r w:rsidR="00FC238B">
        <w:t xml:space="preserve">. </w:t>
      </w:r>
      <w:r w:rsidR="00ED403B">
        <w:t xml:space="preserve">I am also going to </w:t>
      </w:r>
      <w:r w:rsidR="007F0E4E">
        <w:t xml:space="preserve">practice in the classroom so that I </w:t>
      </w:r>
      <w:r w:rsidR="00B80687">
        <w:t xml:space="preserve">know the </w:t>
      </w:r>
      <w:r w:rsidR="0037507A">
        <w:t>visual aids</w:t>
      </w:r>
      <w:r w:rsidR="00B80687">
        <w:t xml:space="preserve"> will show up well and the set-up will be smooth.</w:t>
      </w:r>
      <w:r w:rsidR="00EF1274">
        <w:t xml:space="preserve"> </w:t>
      </w:r>
      <w:r w:rsidR="007F772B">
        <w:t xml:space="preserve">Hopefully those things </w:t>
      </w:r>
      <w:r w:rsidR="007F772B">
        <w:lastRenderedPageBreak/>
        <w:t xml:space="preserve">and the first two speeches </w:t>
      </w:r>
      <w:r w:rsidR="002F7F67">
        <w:t>will help my confidence for the next speech and I won’t seem as tense and anxious, but I’ll also try some meditation techniques to prepare myself.</w:t>
      </w:r>
    </w:p>
    <w:sectPr w:rsidR="00CD16BA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00FB2" w14:textId="77777777" w:rsidR="003568C8" w:rsidRDefault="003568C8">
      <w:pPr>
        <w:spacing w:line="240" w:lineRule="auto"/>
      </w:pPr>
      <w:r>
        <w:separator/>
      </w:r>
    </w:p>
  </w:endnote>
  <w:endnote w:type="continuationSeparator" w:id="0">
    <w:p w14:paraId="217A5715" w14:textId="77777777" w:rsidR="003568C8" w:rsidRDefault="003568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F715E" w14:textId="77777777" w:rsidR="003568C8" w:rsidRDefault="003568C8">
      <w:pPr>
        <w:spacing w:line="240" w:lineRule="auto"/>
      </w:pPr>
      <w:r>
        <w:separator/>
      </w:r>
    </w:p>
  </w:footnote>
  <w:footnote w:type="continuationSeparator" w:id="0">
    <w:p w14:paraId="3F506078" w14:textId="77777777" w:rsidR="003568C8" w:rsidRDefault="003568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127EE" w14:textId="77777777" w:rsidR="00E614DD" w:rsidRDefault="002F7F67">
    <w:pPr>
      <w:pStyle w:val="Header"/>
    </w:pPr>
    <w:sdt>
      <w:sdtPr>
        <w:alias w:val="Last Name:"/>
        <w:tag w:val="Last Name:"/>
        <w:id w:val="343136273"/>
        <w:temporary/>
        <w:showingPlcHdr/>
        <w15:appearance w15:val="hidden"/>
      </w:sdtPr>
      <w:sdtEndPr/>
      <w:sdtContent>
        <w:r w:rsidR="00F9444C">
          <w:t>Last Name</w:t>
        </w:r>
      </w:sdtContent>
    </w:sdt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2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6E23B" w14:textId="468EE4E9" w:rsidR="00E614DD" w:rsidRDefault="003568C8">
    <w:pPr>
      <w:pStyle w:val="Header"/>
    </w:pPr>
    <w:r>
      <w:t>Coyne</w:t>
    </w:r>
    <w:r w:rsidR="00B13D1B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1</w:t>
    </w:r>
    <w:r w:rsidR="00691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B1B5787"/>
    <w:multiLevelType w:val="multilevel"/>
    <w:tmpl w:val="4572ABF8"/>
    <w:numStyleLink w:val="MLAOutline"/>
  </w:abstractNum>
  <w:abstractNum w:abstractNumId="19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57638809">
    <w:abstractNumId w:val="9"/>
  </w:num>
  <w:num w:numId="2" w16cid:durableId="889531461">
    <w:abstractNumId w:val="7"/>
  </w:num>
  <w:num w:numId="3" w16cid:durableId="884682067">
    <w:abstractNumId w:val="6"/>
  </w:num>
  <w:num w:numId="4" w16cid:durableId="2109740393">
    <w:abstractNumId w:val="5"/>
  </w:num>
  <w:num w:numId="5" w16cid:durableId="1054162056">
    <w:abstractNumId w:val="4"/>
  </w:num>
  <w:num w:numId="6" w16cid:durableId="2100825893">
    <w:abstractNumId w:val="8"/>
  </w:num>
  <w:num w:numId="7" w16cid:durableId="1497695413">
    <w:abstractNumId w:val="3"/>
  </w:num>
  <w:num w:numId="8" w16cid:durableId="571548387">
    <w:abstractNumId w:val="2"/>
  </w:num>
  <w:num w:numId="9" w16cid:durableId="1988120708">
    <w:abstractNumId w:val="1"/>
  </w:num>
  <w:num w:numId="10" w16cid:durableId="925071140">
    <w:abstractNumId w:val="0"/>
  </w:num>
  <w:num w:numId="11" w16cid:durableId="766969903">
    <w:abstractNumId w:val="12"/>
  </w:num>
  <w:num w:numId="12" w16cid:durableId="446387752">
    <w:abstractNumId w:val="17"/>
  </w:num>
  <w:num w:numId="13" w16cid:durableId="2002468438">
    <w:abstractNumId w:val="18"/>
  </w:num>
  <w:num w:numId="14" w16cid:durableId="129056126">
    <w:abstractNumId w:val="14"/>
  </w:num>
  <w:num w:numId="15" w16cid:durableId="1661932260">
    <w:abstractNumId w:val="20"/>
  </w:num>
  <w:num w:numId="16" w16cid:durableId="1482771581">
    <w:abstractNumId w:val="16"/>
  </w:num>
  <w:num w:numId="17" w16cid:durableId="1656838880">
    <w:abstractNumId w:val="11"/>
  </w:num>
  <w:num w:numId="18" w16cid:durableId="873033721">
    <w:abstractNumId w:val="10"/>
  </w:num>
  <w:num w:numId="19" w16cid:durableId="1296443799">
    <w:abstractNumId w:val="15"/>
  </w:num>
  <w:num w:numId="20" w16cid:durableId="1427650019">
    <w:abstractNumId w:val="21"/>
  </w:num>
  <w:num w:numId="21" w16cid:durableId="225259032">
    <w:abstractNumId w:val="13"/>
  </w:num>
  <w:num w:numId="22" w16cid:durableId="16941123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8C8"/>
    <w:rsid w:val="00040CBB"/>
    <w:rsid w:val="000B16B6"/>
    <w:rsid w:val="000B78C8"/>
    <w:rsid w:val="001339BA"/>
    <w:rsid w:val="001463B2"/>
    <w:rsid w:val="001656F3"/>
    <w:rsid w:val="001B0DFF"/>
    <w:rsid w:val="001B7055"/>
    <w:rsid w:val="001E7A44"/>
    <w:rsid w:val="001F609E"/>
    <w:rsid w:val="001F62C0"/>
    <w:rsid w:val="00245E02"/>
    <w:rsid w:val="00272702"/>
    <w:rsid w:val="002D2FDC"/>
    <w:rsid w:val="002E0F4D"/>
    <w:rsid w:val="002F7F67"/>
    <w:rsid w:val="003026DA"/>
    <w:rsid w:val="0030718C"/>
    <w:rsid w:val="00353B66"/>
    <w:rsid w:val="003568C8"/>
    <w:rsid w:val="00357101"/>
    <w:rsid w:val="00360B7B"/>
    <w:rsid w:val="003641BB"/>
    <w:rsid w:val="00365961"/>
    <w:rsid w:val="0037022F"/>
    <w:rsid w:val="0037507A"/>
    <w:rsid w:val="003823D3"/>
    <w:rsid w:val="003854AA"/>
    <w:rsid w:val="00407A88"/>
    <w:rsid w:val="00423472"/>
    <w:rsid w:val="004553F5"/>
    <w:rsid w:val="004624F5"/>
    <w:rsid w:val="004A2675"/>
    <w:rsid w:val="004F7139"/>
    <w:rsid w:val="004F7EBF"/>
    <w:rsid w:val="0050660E"/>
    <w:rsid w:val="00533E9C"/>
    <w:rsid w:val="00537C85"/>
    <w:rsid w:val="005C4402"/>
    <w:rsid w:val="005E726F"/>
    <w:rsid w:val="00687AA9"/>
    <w:rsid w:val="00691EC1"/>
    <w:rsid w:val="006B37E5"/>
    <w:rsid w:val="006F2FCB"/>
    <w:rsid w:val="00701CD9"/>
    <w:rsid w:val="007335B8"/>
    <w:rsid w:val="00793863"/>
    <w:rsid w:val="007B67F2"/>
    <w:rsid w:val="007C53FB"/>
    <w:rsid w:val="007F0DFE"/>
    <w:rsid w:val="007F0E4E"/>
    <w:rsid w:val="007F772B"/>
    <w:rsid w:val="00802435"/>
    <w:rsid w:val="008537B2"/>
    <w:rsid w:val="00870ECB"/>
    <w:rsid w:val="008B7D18"/>
    <w:rsid w:val="008F1F97"/>
    <w:rsid w:val="008F4052"/>
    <w:rsid w:val="00910D2E"/>
    <w:rsid w:val="00912C88"/>
    <w:rsid w:val="00934A73"/>
    <w:rsid w:val="009A10B0"/>
    <w:rsid w:val="009D4EB3"/>
    <w:rsid w:val="009D6460"/>
    <w:rsid w:val="009F6728"/>
    <w:rsid w:val="009F7978"/>
    <w:rsid w:val="00A11BCB"/>
    <w:rsid w:val="00A2120D"/>
    <w:rsid w:val="00AD0FCE"/>
    <w:rsid w:val="00B13D1B"/>
    <w:rsid w:val="00B34563"/>
    <w:rsid w:val="00B80687"/>
    <w:rsid w:val="00B818DF"/>
    <w:rsid w:val="00B957DA"/>
    <w:rsid w:val="00B95E5F"/>
    <w:rsid w:val="00C85CBC"/>
    <w:rsid w:val="00CA347E"/>
    <w:rsid w:val="00CC155D"/>
    <w:rsid w:val="00CD16BA"/>
    <w:rsid w:val="00D25533"/>
    <w:rsid w:val="00D32E34"/>
    <w:rsid w:val="00D52117"/>
    <w:rsid w:val="00D83785"/>
    <w:rsid w:val="00DA5033"/>
    <w:rsid w:val="00DA54EF"/>
    <w:rsid w:val="00DA7EB1"/>
    <w:rsid w:val="00DB0D39"/>
    <w:rsid w:val="00E03D92"/>
    <w:rsid w:val="00E05F3B"/>
    <w:rsid w:val="00E14005"/>
    <w:rsid w:val="00E614DD"/>
    <w:rsid w:val="00E6275F"/>
    <w:rsid w:val="00EA5928"/>
    <w:rsid w:val="00EC0C14"/>
    <w:rsid w:val="00ED403B"/>
    <w:rsid w:val="00ED7180"/>
    <w:rsid w:val="00EF1274"/>
    <w:rsid w:val="00F9444C"/>
    <w:rsid w:val="00FC238B"/>
    <w:rsid w:val="00FD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5382B7"/>
  <w15:chartTrackingRefBased/>
  <w15:docId w15:val="{8D64731F-CFBD-427C-8A56-505BD6B66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yan\AppData\Roaming\Microsoft\Templates\ML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paper.dotx</Template>
  <TotalTime>654</TotalTime>
  <Pages>3</Pages>
  <Words>689</Words>
  <Characters>3074</Characters>
  <Application>Microsoft Office Word</Application>
  <DocSecurity>0</DocSecurity>
  <Lines>59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Coyne</dc:creator>
  <cp:keywords/>
  <dc:description/>
  <cp:lastModifiedBy>Ryan Coyne</cp:lastModifiedBy>
  <cp:revision>75</cp:revision>
  <dcterms:created xsi:type="dcterms:W3CDTF">2022-11-07T15:42:00Z</dcterms:created>
  <dcterms:modified xsi:type="dcterms:W3CDTF">2022-11-08T04:32:00Z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5ca13c16-2f33-486b-8248-8f19579348f8</vt:lpwstr>
  </property>
</Properties>
</file>