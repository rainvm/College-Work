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055CA" w14:textId="77777777" w:rsidR="00825BFA" w:rsidRDefault="00825BFA" w:rsidP="00825BFA">
      <w:pPr>
        <w:pStyle w:val="NoSpacing"/>
      </w:pPr>
      <w:r>
        <w:t>Ryan Coyne</w:t>
      </w:r>
    </w:p>
    <w:p w14:paraId="2DE7E998" w14:textId="77777777" w:rsidR="00825BFA" w:rsidRDefault="00825BFA" w:rsidP="00825BFA">
      <w:pPr>
        <w:pStyle w:val="NoSpacing"/>
      </w:pPr>
      <w:r>
        <w:t>Professor Edwards</w:t>
      </w:r>
    </w:p>
    <w:p w14:paraId="34F94370" w14:textId="77777777" w:rsidR="00825BFA" w:rsidRDefault="00825BFA" w:rsidP="00825BFA">
      <w:pPr>
        <w:pStyle w:val="NoSpacing"/>
      </w:pPr>
      <w:r>
        <w:t>ENGL 125C</w:t>
      </w:r>
    </w:p>
    <w:p w14:paraId="599CE3A5" w14:textId="77777777" w:rsidR="00825BFA" w:rsidRDefault="00825BFA" w:rsidP="00825BFA">
      <w:pPr>
        <w:pStyle w:val="NoSpacing"/>
      </w:pPr>
      <w:r>
        <w:t>10/5/2022</w:t>
      </w:r>
    </w:p>
    <w:p w14:paraId="72D6277A" w14:textId="609D919E" w:rsidR="00825BFA" w:rsidRDefault="00AC64BD" w:rsidP="00825BFA">
      <w:pPr>
        <w:pStyle w:val="Title"/>
      </w:pPr>
      <w:r>
        <w:t>Genesis</w:t>
      </w:r>
    </w:p>
    <w:p w14:paraId="3D74EDD2" w14:textId="41BCEFAF" w:rsidR="00F35425" w:rsidRDefault="00237A94" w:rsidP="00DA4192">
      <w:r>
        <w:t xml:space="preserve">Scientists have recently produced </w:t>
      </w:r>
      <w:r w:rsidR="0075465A">
        <w:t xml:space="preserve">matter from nothing. </w:t>
      </w:r>
      <w:r w:rsidR="00B132AC">
        <w:t xml:space="preserve">For decades this has been </w:t>
      </w:r>
      <w:r w:rsidR="00E44ADE">
        <w:t xml:space="preserve">purely the area of science fiction, and </w:t>
      </w:r>
      <w:r w:rsidR="00F35425">
        <w:t>even earlier</w:t>
      </w:r>
      <w:r w:rsidR="009D2EE2">
        <w:t>,</w:t>
      </w:r>
      <w:r w:rsidR="00E44ADE">
        <w:t xml:space="preserve"> it was the realm of myth and fantasy. </w:t>
      </w:r>
      <w:r w:rsidR="00ED778C">
        <w:t xml:space="preserve">We’ve known that matter and energy are related and even that there </w:t>
      </w:r>
      <w:r w:rsidR="001170D4">
        <w:t>was</w:t>
      </w:r>
      <w:r w:rsidR="00ED778C">
        <w:t xml:space="preserve"> some equivalency given </w:t>
      </w:r>
      <w:r w:rsidR="001170D4">
        <w:t>by Albert Einstein’s famous equation, E=mc</w:t>
      </w:r>
      <w:r w:rsidR="008C1458">
        <w:rPr>
          <w:vertAlign w:val="superscript"/>
        </w:rPr>
        <w:t>2</w:t>
      </w:r>
      <w:r w:rsidR="008C1458">
        <w:t xml:space="preserve">. </w:t>
      </w:r>
      <w:r w:rsidR="00985EB2">
        <w:t xml:space="preserve">The </w:t>
      </w:r>
      <w:r w:rsidR="00014F5B">
        <w:t>possibility of colliding photons to produce matter</w:t>
      </w:r>
      <w:r w:rsidR="008C1458">
        <w:t xml:space="preserve"> was even predicted</w:t>
      </w:r>
      <w:r w:rsidR="00985EB2">
        <w:t xml:space="preserve"> in 1934 by Gregory Breit and John A. Wheeler</w:t>
      </w:r>
      <w:r w:rsidR="00DD16C2">
        <w:t>, who saw it as something that was impossible to do</w:t>
      </w:r>
      <w:r w:rsidR="00DA4192">
        <w:t>.</w:t>
      </w:r>
      <w:r w:rsidR="00B106C8">
        <w:t xml:space="preserve"> </w:t>
      </w:r>
    </w:p>
    <w:p w14:paraId="144494BE" w14:textId="37C4F9B9" w:rsidR="0088575C" w:rsidRDefault="00982385" w:rsidP="005420DB">
      <w:pPr>
        <w:rPr>
          <w:rStyle w:val="res9jf"/>
        </w:rPr>
      </w:pPr>
      <w:r>
        <w:t xml:space="preserve">At the </w:t>
      </w:r>
      <w:r>
        <w:rPr>
          <w:rStyle w:val="res9jf"/>
        </w:rPr>
        <w:t>Relativistic Heavy Ion Collider</w:t>
      </w:r>
      <w:r w:rsidR="004E21F4">
        <w:rPr>
          <w:rStyle w:val="res9jf"/>
        </w:rPr>
        <w:t xml:space="preserve"> located in Upton, New York, scientists have created electron-positron pairs </w:t>
      </w:r>
      <w:r w:rsidR="00A27A83">
        <w:rPr>
          <w:rStyle w:val="res9jf"/>
        </w:rPr>
        <w:t xml:space="preserve">by accelerating gold ions to near the speed of light and </w:t>
      </w:r>
      <w:r w:rsidR="005D0DE9">
        <w:rPr>
          <w:rStyle w:val="res9jf"/>
        </w:rPr>
        <w:t xml:space="preserve">sending them hurtling past each other in opposite directions. </w:t>
      </w:r>
      <w:r w:rsidR="00CC7235">
        <w:rPr>
          <w:rStyle w:val="res9jf"/>
        </w:rPr>
        <w:t xml:space="preserve">These ions are gold atoms </w:t>
      </w:r>
      <w:r w:rsidR="00ED678D">
        <w:rPr>
          <w:rStyle w:val="res9jf"/>
        </w:rPr>
        <w:t>that</w:t>
      </w:r>
      <w:r w:rsidR="00CC7235">
        <w:rPr>
          <w:rStyle w:val="res9jf"/>
        </w:rPr>
        <w:t xml:space="preserve"> have been stripped of their electrons</w:t>
      </w:r>
      <w:r w:rsidR="00ED678D">
        <w:rPr>
          <w:rStyle w:val="res9jf"/>
        </w:rPr>
        <w:t>,</w:t>
      </w:r>
      <w:r w:rsidR="00CC7235">
        <w:rPr>
          <w:rStyle w:val="res9jf"/>
        </w:rPr>
        <w:t xml:space="preserve"> giving them a </w:t>
      </w:r>
      <w:r w:rsidR="002D5919">
        <w:rPr>
          <w:rStyle w:val="res9jf"/>
        </w:rPr>
        <w:t xml:space="preserve">very strong positive charge. </w:t>
      </w:r>
      <w:r w:rsidR="00BA54A8">
        <w:rPr>
          <w:rStyle w:val="res9jf"/>
        </w:rPr>
        <w:t>When</w:t>
      </w:r>
      <w:r w:rsidR="00781115">
        <w:rPr>
          <w:rStyle w:val="res9jf"/>
        </w:rPr>
        <w:t xml:space="preserve"> ions are moving near the speed of light, there is a circular magnetic field that is generated around the ato</w:t>
      </w:r>
      <w:r w:rsidR="00F74A9A">
        <w:rPr>
          <w:rStyle w:val="res9jf"/>
        </w:rPr>
        <w:t>m.</w:t>
      </w:r>
      <w:r w:rsidR="00C44641">
        <w:rPr>
          <w:rStyle w:val="res9jf"/>
        </w:rPr>
        <w:t xml:space="preserve"> A photon is</w:t>
      </w:r>
      <w:r w:rsidR="006837C6">
        <w:rPr>
          <w:rStyle w:val="res9jf"/>
        </w:rPr>
        <w:t xml:space="preserve"> an electric and magnetic field of equal strength which are perpendicular.</w:t>
      </w:r>
      <w:r w:rsidR="00F74A9A">
        <w:rPr>
          <w:rStyle w:val="res9jf"/>
        </w:rPr>
        <w:t xml:space="preserve"> If the ion has a high enough speed</w:t>
      </w:r>
      <w:r w:rsidR="008F58C8">
        <w:rPr>
          <w:rStyle w:val="res9jf"/>
        </w:rPr>
        <w:t>,</w:t>
      </w:r>
      <w:r w:rsidR="003E2658">
        <w:rPr>
          <w:rStyle w:val="res9jf"/>
        </w:rPr>
        <w:t xml:space="preserve"> the strength of the </w:t>
      </w:r>
      <w:r w:rsidR="008D352F">
        <w:rPr>
          <w:rStyle w:val="res9jf"/>
        </w:rPr>
        <w:t xml:space="preserve">magnetic field generated can reach the strength of the </w:t>
      </w:r>
      <w:r w:rsidR="008F58C8">
        <w:rPr>
          <w:rStyle w:val="res9jf"/>
        </w:rPr>
        <w:t>ion’s perpendicular electric field</w:t>
      </w:r>
      <w:r w:rsidR="006837C6">
        <w:rPr>
          <w:rStyle w:val="res9jf"/>
        </w:rPr>
        <w:t>, creating photons</w:t>
      </w:r>
      <w:r w:rsidR="00C44641">
        <w:rPr>
          <w:rStyle w:val="res9jf"/>
        </w:rPr>
        <w:t>.</w:t>
      </w:r>
      <w:r w:rsidR="008F58C8">
        <w:rPr>
          <w:rStyle w:val="res9jf"/>
        </w:rPr>
        <w:t xml:space="preserve"> </w:t>
      </w:r>
      <w:r w:rsidR="00087280">
        <w:rPr>
          <w:rStyle w:val="res9jf"/>
        </w:rPr>
        <w:t>These photons move with the ion</w:t>
      </w:r>
      <w:r w:rsidR="00121DEB">
        <w:rPr>
          <w:rStyle w:val="res9jf"/>
        </w:rPr>
        <w:t>s</w:t>
      </w:r>
      <w:r w:rsidR="00087280">
        <w:rPr>
          <w:rStyle w:val="res9jf"/>
        </w:rPr>
        <w:t xml:space="preserve"> in a sort of cloud around it</w:t>
      </w:r>
      <w:r w:rsidR="001E4A40">
        <w:rPr>
          <w:rStyle w:val="res9jf"/>
        </w:rPr>
        <w:t>,</w:t>
      </w:r>
      <w:r w:rsidR="00087280">
        <w:rPr>
          <w:rStyle w:val="res9jf"/>
        </w:rPr>
        <w:t xml:space="preserve"> and when </w:t>
      </w:r>
      <w:r w:rsidR="00121DEB">
        <w:rPr>
          <w:rStyle w:val="res9jf"/>
        </w:rPr>
        <w:t>they pass close by each other, the photons collide</w:t>
      </w:r>
      <w:r w:rsidR="001E4A40">
        <w:rPr>
          <w:rStyle w:val="res9jf"/>
        </w:rPr>
        <w:t xml:space="preserve">, creating electron-positron pairs. </w:t>
      </w:r>
      <w:r w:rsidR="0088575C">
        <w:rPr>
          <w:rStyle w:val="res9jf"/>
        </w:rPr>
        <w:t xml:space="preserve">There </w:t>
      </w:r>
      <w:r w:rsidR="002A1C50">
        <w:rPr>
          <w:rStyle w:val="res9jf"/>
        </w:rPr>
        <w:t xml:space="preserve">is another version of the </w:t>
      </w:r>
      <w:r w:rsidR="00184402">
        <w:rPr>
          <w:rStyle w:val="res9jf"/>
        </w:rPr>
        <w:t>B</w:t>
      </w:r>
      <w:r w:rsidR="0088575C">
        <w:rPr>
          <w:rStyle w:val="res9jf"/>
        </w:rPr>
        <w:t>reit-</w:t>
      </w:r>
      <w:r w:rsidR="00184402">
        <w:rPr>
          <w:rStyle w:val="res9jf"/>
        </w:rPr>
        <w:t>W</w:t>
      </w:r>
      <w:r w:rsidR="0088575C">
        <w:rPr>
          <w:rStyle w:val="res9jf"/>
        </w:rPr>
        <w:t xml:space="preserve">heeler process </w:t>
      </w:r>
      <w:r w:rsidR="002A1C50">
        <w:rPr>
          <w:rStyle w:val="res9jf"/>
        </w:rPr>
        <w:t xml:space="preserve">which </w:t>
      </w:r>
      <w:r w:rsidR="00867D82">
        <w:rPr>
          <w:rStyle w:val="res9jf"/>
        </w:rPr>
        <w:t xml:space="preserve">involves </w:t>
      </w:r>
      <w:r w:rsidR="00CD24E1">
        <w:rPr>
          <w:rStyle w:val="res9jf"/>
        </w:rPr>
        <w:t xml:space="preserve">single photons decaying into </w:t>
      </w:r>
      <w:r w:rsidR="008063FA">
        <w:rPr>
          <w:rStyle w:val="res9jf"/>
        </w:rPr>
        <w:t xml:space="preserve">electron-positron pairs. For this </w:t>
      </w:r>
      <w:r w:rsidR="00013F67">
        <w:rPr>
          <w:rStyle w:val="res9jf"/>
        </w:rPr>
        <w:t>to</w:t>
      </w:r>
      <w:r w:rsidR="008063FA">
        <w:rPr>
          <w:rStyle w:val="res9jf"/>
        </w:rPr>
        <w:t xml:space="preserve"> occur the photon </w:t>
      </w:r>
      <w:r w:rsidR="00517EFA">
        <w:rPr>
          <w:rStyle w:val="res9jf"/>
        </w:rPr>
        <w:t>must be propagating through a very strong electromagnetic field.</w:t>
      </w:r>
      <w:r w:rsidR="00013F67">
        <w:rPr>
          <w:rStyle w:val="res9jf"/>
        </w:rPr>
        <w:t xml:space="preserve"> </w:t>
      </w:r>
    </w:p>
    <w:p w14:paraId="3BB9975D" w14:textId="10498FDA" w:rsidR="00F71D5C" w:rsidRDefault="00D07DEF" w:rsidP="00BE5A5D">
      <w:r>
        <w:lastRenderedPageBreak/>
        <w:t xml:space="preserve">One of the greatest feats performed by magic in </w:t>
      </w:r>
      <w:r w:rsidR="00903104">
        <w:t>stories</w:t>
      </w:r>
      <w:r w:rsidR="001E6939">
        <w:t xml:space="preserve"> told throughout history and in modern times</w:t>
      </w:r>
      <w:r w:rsidR="001363B1">
        <w:t xml:space="preserve"> is</w:t>
      </w:r>
      <w:r w:rsidR="00426630">
        <w:t xml:space="preserve"> </w:t>
      </w:r>
      <w:r w:rsidR="00426630" w:rsidRPr="00FF30EF">
        <w:rPr>
          <w:i/>
          <w:iCs/>
        </w:rPr>
        <w:t>creatio ex nihilo</w:t>
      </w:r>
      <w:r w:rsidR="00426630">
        <w:t>,</w:t>
      </w:r>
      <w:r w:rsidR="001363B1">
        <w:t xml:space="preserve"> the creation of something</w:t>
      </w:r>
      <w:r w:rsidR="00426630">
        <w:t xml:space="preserve"> from nothing. </w:t>
      </w:r>
      <w:r w:rsidR="007D1701">
        <w:t>Technology is advancing at a rapid pace</w:t>
      </w:r>
      <w:r w:rsidR="00D844A3">
        <w:t>,</w:t>
      </w:r>
      <w:r w:rsidR="007D1701">
        <w:t xml:space="preserve"> and </w:t>
      </w:r>
      <w:r w:rsidR="00D844A3">
        <w:t xml:space="preserve">we are seeing more and more of our </w:t>
      </w:r>
      <w:r w:rsidR="00946B05">
        <w:t xml:space="preserve">myths and fantasies </w:t>
      </w:r>
      <w:r w:rsidR="00C371D8">
        <w:t>become</w:t>
      </w:r>
      <w:r w:rsidR="00946B05">
        <w:t xml:space="preserve"> reality. As Arthur C. Clarke once said, “any sufficiently advanced technology is indistinguishable from magic”, and </w:t>
      </w:r>
      <w:r w:rsidR="009D320A">
        <w:t>while</w:t>
      </w:r>
      <w:r w:rsidR="00C371D8">
        <w:t xml:space="preserve"> we do not yet have the ability to conjure </w:t>
      </w:r>
      <w:r w:rsidR="00DF5D5C">
        <w:t xml:space="preserve">our greatest desires from thin air, this is a leap in that direction. </w:t>
      </w:r>
      <w:r w:rsidR="009D320A">
        <w:t xml:space="preserve"> </w:t>
      </w:r>
    </w:p>
    <w:p w14:paraId="7E88750F" w14:textId="6D16A34C" w:rsidR="00BE5A5D" w:rsidRDefault="00BE5A5D" w:rsidP="00BE5A5D">
      <w:r>
        <w:t xml:space="preserve">In Star Trek, replicators, devices </w:t>
      </w:r>
      <w:r w:rsidR="002634B0">
        <w:t>that</w:t>
      </w:r>
      <w:r>
        <w:t xml:space="preserve"> can create </w:t>
      </w:r>
      <w:r w:rsidR="00015F10">
        <w:t xml:space="preserve">requested items out of pure energy, are commonplace. </w:t>
      </w:r>
      <w:r w:rsidR="001B3E1C">
        <w:t>In such a world, scarcity is all but eliminated</w:t>
      </w:r>
      <w:r w:rsidR="00F61DEF">
        <w:t xml:space="preserve"> and</w:t>
      </w:r>
      <w:r w:rsidR="009173C0">
        <w:t>,</w:t>
      </w:r>
      <w:r w:rsidR="00F61DEF">
        <w:t xml:space="preserve"> as long as energy is freely available</w:t>
      </w:r>
      <w:r w:rsidR="009173C0">
        <w:t xml:space="preserve">, all people should have the things they need. </w:t>
      </w:r>
      <w:r w:rsidR="008B509F">
        <w:t>However, having enough energy to make this a reality is an enormous challenge.</w:t>
      </w:r>
      <w:r w:rsidR="000C2AFA">
        <w:t xml:space="preserve"> </w:t>
      </w:r>
      <w:r w:rsidR="00D41331">
        <w:t xml:space="preserve">If, in the future, the technology to do this was 100% efficient, </w:t>
      </w:r>
      <w:r w:rsidR="005129D2">
        <w:t xml:space="preserve">meaning all of the energy </w:t>
      </w:r>
      <w:r w:rsidR="00442B91">
        <w:t xml:space="preserve">was used to create the matter, then </w:t>
      </w:r>
      <w:r w:rsidR="00D41331">
        <w:t>c</w:t>
      </w:r>
      <w:r w:rsidR="000C2AFA">
        <w:t>reating a single glass of water from energy</w:t>
      </w:r>
      <w:r w:rsidR="00560D46">
        <w:t xml:space="preserve"> would require almost as much energy as </w:t>
      </w:r>
      <w:r w:rsidR="00024272">
        <w:t xml:space="preserve">a small country currently uses in a year. Obviously, that is untenable </w:t>
      </w:r>
      <w:r w:rsidR="00976CFA">
        <w:t>with our current energy infrastructure</w:t>
      </w:r>
      <w:r w:rsidR="00F73B42">
        <w:t xml:space="preserve">, but there are theoretical methods of generating energy </w:t>
      </w:r>
      <w:r w:rsidR="002634B0">
        <w:t>that</w:t>
      </w:r>
      <w:r w:rsidR="00F73B42">
        <w:t xml:space="preserve"> </w:t>
      </w:r>
      <w:r w:rsidR="0013232C">
        <w:t>could produce at the required rate,</w:t>
      </w:r>
      <w:r w:rsidR="002634B0">
        <w:t xml:space="preserve"> none of which </w:t>
      </w:r>
      <w:r w:rsidR="0013232C">
        <w:t xml:space="preserve">would contribute to global warming. </w:t>
      </w:r>
    </w:p>
    <w:p w14:paraId="3F1FAC11" w14:textId="2E543E8B" w:rsidR="0040559F" w:rsidRDefault="002634B0" w:rsidP="0040559F">
      <w:r>
        <w:t xml:space="preserve">One such method is </w:t>
      </w:r>
      <w:r w:rsidR="00A51E84">
        <w:t>known as a Dyson sphere</w:t>
      </w:r>
      <w:r w:rsidR="00EA143A">
        <w:t xml:space="preserve">. Named after </w:t>
      </w:r>
      <w:r w:rsidR="00E56FAC">
        <w:t>the American theoretical physicist, Freeman Dyson</w:t>
      </w:r>
      <w:r w:rsidR="006F7CB6">
        <w:t>,</w:t>
      </w:r>
      <w:r w:rsidR="00E56FAC">
        <w:t xml:space="preserve"> a Dyson sphere is</w:t>
      </w:r>
      <w:r w:rsidR="00420B90">
        <w:t xml:space="preserve"> a theoretical sphere of solar panels </w:t>
      </w:r>
      <w:r w:rsidR="006F7CB6">
        <w:t xml:space="preserve">built around a star to capture as much energy as thermodynamically possible. </w:t>
      </w:r>
      <w:r w:rsidR="00D549E3">
        <w:t xml:space="preserve">If one were built around our sun with solar panels </w:t>
      </w:r>
      <w:r w:rsidR="003A2D94">
        <w:t>of maximum efficiency</w:t>
      </w:r>
      <w:r w:rsidR="00D549E3">
        <w:t xml:space="preserve">, it would produce </w:t>
      </w:r>
      <m:oMath>
        <m:r>
          <w:rPr>
            <w:rFonts w:ascii="Cambria Math" w:hAnsi="Cambria Math"/>
          </w:rPr>
          <m:t>3.34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26</m:t>
            </m:r>
          </m:sup>
        </m:sSup>
      </m:oMath>
      <w:r w:rsidR="0040559F">
        <w:t xml:space="preserve"> watts</w:t>
      </w:r>
      <w:r w:rsidR="003A2D94">
        <w:t xml:space="preserve">, which is </w:t>
      </w:r>
      <w:r w:rsidR="00CA29DF">
        <w:t>far more than required</w:t>
      </w:r>
      <w:r w:rsidR="00D33F8C">
        <w:t xml:space="preserve">. With such a high power output, </w:t>
      </w:r>
      <w:r w:rsidR="001D522B">
        <w:t xml:space="preserve">humanity could create more than 15 billion glasses of water per second using perfectly efficient </w:t>
      </w:r>
      <w:r w:rsidR="001F5F8A">
        <w:t xml:space="preserve">energy-matter conversion. </w:t>
      </w:r>
    </w:p>
    <w:p w14:paraId="46C1BF32" w14:textId="047F5BE7" w:rsidR="00B915B8" w:rsidRPr="0040559F" w:rsidRDefault="00B915B8" w:rsidP="0040559F">
      <w:r>
        <w:t xml:space="preserve">It's fun to speculate about what </w:t>
      </w:r>
      <w:r w:rsidR="007A0A5D">
        <w:t xml:space="preserve">we will be able to use this technology for in the far future, but </w:t>
      </w:r>
      <w:r w:rsidR="001C2A0C">
        <w:t xml:space="preserve">actually using it is very far off indeed. A </w:t>
      </w:r>
      <w:r w:rsidR="00EB6C22">
        <w:t>Dyson</w:t>
      </w:r>
      <w:r w:rsidR="001C2A0C">
        <w:t xml:space="preserve"> sphere would be </w:t>
      </w:r>
      <w:r w:rsidR="00ED712C">
        <w:t xml:space="preserve">a prohibitive </w:t>
      </w:r>
      <w:r w:rsidR="00EB6C22">
        <w:t xml:space="preserve">logistic and </w:t>
      </w:r>
      <w:r w:rsidR="00EB6C22">
        <w:lastRenderedPageBreak/>
        <w:t>financial undertaking in the modern world</w:t>
      </w:r>
      <w:r w:rsidR="00ED712C">
        <w:t xml:space="preserve">, and </w:t>
      </w:r>
      <w:r w:rsidR="006C03DB">
        <w:t xml:space="preserve">we are also nowhere near the technology required to create </w:t>
      </w:r>
      <w:r w:rsidR="00874EC3">
        <w:t>replicators in the style of Star Trek. It does, however, seem fitting that these two technologies</w:t>
      </w:r>
      <w:r w:rsidR="00E80B8D">
        <w:t xml:space="preserve"> may require a similar amount of time to become viable.</w:t>
      </w:r>
      <w:r w:rsidR="00874EC3">
        <w:t xml:space="preserve"> </w:t>
      </w:r>
    </w:p>
    <w:sectPr w:rsidR="00B915B8" w:rsidRPr="0040559F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0465E" w14:textId="77777777" w:rsidR="00DC3095" w:rsidRDefault="00DC3095">
      <w:pPr>
        <w:spacing w:line="240" w:lineRule="auto"/>
      </w:pPr>
      <w:r>
        <w:separator/>
      </w:r>
    </w:p>
  </w:endnote>
  <w:endnote w:type="continuationSeparator" w:id="0">
    <w:p w14:paraId="5AC88D10" w14:textId="77777777" w:rsidR="00DC3095" w:rsidRDefault="00DC30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2E516" w14:textId="77777777" w:rsidR="00DC3095" w:rsidRDefault="00DC3095">
      <w:pPr>
        <w:spacing w:line="240" w:lineRule="auto"/>
      </w:pPr>
      <w:r>
        <w:separator/>
      </w:r>
    </w:p>
  </w:footnote>
  <w:footnote w:type="continuationSeparator" w:id="0">
    <w:p w14:paraId="73479AA9" w14:textId="77777777" w:rsidR="00DC3095" w:rsidRDefault="00DC30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5E26E" w14:textId="77777777" w:rsidR="00E614DD" w:rsidRDefault="00E80B8D">
    <w:pPr>
      <w:pStyle w:val="Header"/>
    </w:pPr>
    <w:sdt>
      <w:sdtPr>
        <w:alias w:val="Last Name:"/>
        <w:tag w:val="Last Name:"/>
        <w:id w:val="343136273"/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246D9" w14:textId="351346BE" w:rsidR="00E614DD" w:rsidRDefault="00DC3095">
    <w:pPr>
      <w:pStyle w:val="Header"/>
    </w:pPr>
    <w:r>
      <w:t>Coyne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58548314">
    <w:abstractNumId w:val="9"/>
  </w:num>
  <w:num w:numId="2" w16cid:durableId="1068456055">
    <w:abstractNumId w:val="7"/>
  </w:num>
  <w:num w:numId="3" w16cid:durableId="1559052359">
    <w:abstractNumId w:val="6"/>
  </w:num>
  <w:num w:numId="4" w16cid:durableId="1117606692">
    <w:abstractNumId w:val="5"/>
  </w:num>
  <w:num w:numId="5" w16cid:durableId="978414829">
    <w:abstractNumId w:val="4"/>
  </w:num>
  <w:num w:numId="6" w16cid:durableId="838010762">
    <w:abstractNumId w:val="8"/>
  </w:num>
  <w:num w:numId="7" w16cid:durableId="1336151434">
    <w:abstractNumId w:val="3"/>
  </w:num>
  <w:num w:numId="8" w16cid:durableId="1644000870">
    <w:abstractNumId w:val="2"/>
  </w:num>
  <w:num w:numId="9" w16cid:durableId="1660307984">
    <w:abstractNumId w:val="1"/>
  </w:num>
  <w:num w:numId="10" w16cid:durableId="2049525859">
    <w:abstractNumId w:val="0"/>
  </w:num>
  <w:num w:numId="11" w16cid:durableId="104348436">
    <w:abstractNumId w:val="12"/>
  </w:num>
  <w:num w:numId="12" w16cid:durableId="1469318495">
    <w:abstractNumId w:val="17"/>
  </w:num>
  <w:num w:numId="13" w16cid:durableId="871303495">
    <w:abstractNumId w:val="18"/>
  </w:num>
  <w:num w:numId="14" w16cid:durableId="1117412531">
    <w:abstractNumId w:val="14"/>
  </w:num>
  <w:num w:numId="15" w16cid:durableId="23555472">
    <w:abstractNumId w:val="20"/>
  </w:num>
  <w:num w:numId="16" w16cid:durableId="869491649">
    <w:abstractNumId w:val="16"/>
  </w:num>
  <w:num w:numId="17" w16cid:durableId="1044258579">
    <w:abstractNumId w:val="11"/>
  </w:num>
  <w:num w:numId="18" w16cid:durableId="1787389286">
    <w:abstractNumId w:val="10"/>
  </w:num>
  <w:num w:numId="19" w16cid:durableId="619797442">
    <w:abstractNumId w:val="15"/>
  </w:num>
  <w:num w:numId="20" w16cid:durableId="296493319">
    <w:abstractNumId w:val="21"/>
  </w:num>
  <w:num w:numId="21" w16cid:durableId="881288208">
    <w:abstractNumId w:val="13"/>
  </w:num>
  <w:num w:numId="22" w16cid:durableId="5760206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95"/>
    <w:rsid w:val="00013F67"/>
    <w:rsid w:val="00014F5B"/>
    <w:rsid w:val="00015F10"/>
    <w:rsid w:val="00024272"/>
    <w:rsid w:val="00040CBB"/>
    <w:rsid w:val="00087280"/>
    <w:rsid w:val="000B78C8"/>
    <w:rsid w:val="000C2AFA"/>
    <w:rsid w:val="000D3C30"/>
    <w:rsid w:val="00106569"/>
    <w:rsid w:val="001170D4"/>
    <w:rsid w:val="00121DEB"/>
    <w:rsid w:val="0013232C"/>
    <w:rsid w:val="001363B1"/>
    <w:rsid w:val="001463B2"/>
    <w:rsid w:val="001648F5"/>
    <w:rsid w:val="0016776B"/>
    <w:rsid w:val="00184402"/>
    <w:rsid w:val="0018467F"/>
    <w:rsid w:val="00187358"/>
    <w:rsid w:val="001A228D"/>
    <w:rsid w:val="001B3E1C"/>
    <w:rsid w:val="001C2A0C"/>
    <w:rsid w:val="001D522B"/>
    <w:rsid w:val="001E4A40"/>
    <w:rsid w:val="001E6939"/>
    <w:rsid w:val="001F5F8A"/>
    <w:rsid w:val="001F62C0"/>
    <w:rsid w:val="00237A94"/>
    <w:rsid w:val="00245E02"/>
    <w:rsid w:val="002577FF"/>
    <w:rsid w:val="002634B0"/>
    <w:rsid w:val="002A1C50"/>
    <w:rsid w:val="002C2B35"/>
    <w:rsid w:val="002D3597"/>
    <w:rsid w:val="002D5919"/>
    <w:rsid w:val="0032660F"/>
    <w:rsid w:val="00353B66"/>
    <w:rsid w:val="00373729"/>
    <w:rsid w:val="003806DD"/>
    <w:rsid w:val="003A2D94"/>
    <w:rsid w:val="003A38CA"/>
    <w:rsid w:val="003E09F2"/>
    <w:rsid w:val="003E2658"/>
    <w:rsid w:val="0040559F"/>
    <w:rsid w:val="00420B90"/>
    <w:rsid w:val="00426630"/>
    <w:rsid w:val="00442B91"/>
    <w:rsid w:val="004827FC"/>
    <w:rsid w:val="00491BE4"/>
    <w:rsid w:val="004A2675"/>
    <w:rsid w:val="004C29A4"/>
    <w:rsid w:val="004E21F4"/>
    <w:rsid w:val="004F7139"/>
    <w:rsid w:val="005129D2"/>
    <w:rsid w:val="00517EFA"/>
    <w:rsid w:val="005248FF"/>
    <w:rsid w:val="005420DB"/>
    <w:rsid w:val="00560D46"/>
    <w:rsid w:val="00594C6C"/>
    <w:rsid w:val="005B5262"/>
    <w:rsid w:val="005D0DE9"/>
    <w:rsid w:val="00613E18"/>
    <w:rsid w:val="00656DC8"/>
    <w:rsid w:val="006837C6"/>
    <w:rsid w:val="0068688E"/>
    <w:rsid w:val="00691EC1"/>
    <w:rsid w:val="00694E91"/>
    <w:rsid w:val="006C03DB"/>
    <w:rsid w:val="006E01DC"/>
    <w:rsid w:val="006F7CB6"/>
    <w:rsid w:val="0070774A"/>
    <w:rsid w:val="0075465A"/>
    <w:rsid w:val="00781115"/>
    <w:rsid w:val="00796C56"/>
    <w:rsid w:val="007A0A5D"/>
    <w:rsid w:val="007C53FB"/>
    <w:rsid w:val="007D1701"/>
    <w:rsid w:val="008063FA"/>
    <w:rsid w:val="00825BFA"/>
    <w:rsid w:val="008632E5"/>
    <w:rsid w:val="00867D82"/>
    <w:rsid w:val="00874EC3"/>
    <w:rsid w:val="0088575C"/>
    <w:rsid w:val="00897D0F"/>
    <w:rsid w:val="008B509F"/>
    <w:rsid w:val="008B7D18"/>
    <w:rsid w:val="008C1458"/>
    <w:rsid w:val="008C798C"/>
    <w:rsid w:val="008D352F"/>
    <w:rsid w:val="008E16E9"/>
    <w:rsid w:val="008E1AD8"/>
    <w:rsid w:val="008E3D46"/>
    <w:rsid w:val="008F1F97"/>
    <w:rsid w:val="008F4052"/>
    <w:rsid w:val="008F58C8"/>
    <w:rsid w:val="00903104"/>
    <w:rsid w:val="009173C0"/>
    <w:rsid w:val="00946B05"/>
    <w:rsid w:val="00960CA9"/>
    <w:rsid w:val="00976CFA"/>
    <w:rsid w:val="00982385"/>
    <w:rsid w:val="00985EB2"/>
    <w:rsid w:val="009A29FB"/>
    <w:rsid w:val="009C04DC"/>
    <w:rsid w:val="009D2EE2"/>
    <w:rsid w:val="009D320A"/>
    <w:rsid w:val="009D4EB3"/>
    <w:rsid w:val="00A27A83"/>
    <w:rsid w:val="00A35F93"/>
    <w:rsid w:val="00A3707F"/>
    <w:rsid w:val="00A51E84"/>
    <w:rsid w:val="00AC64BD"/>
    <w:rsid w:val="00B106C8"/>
    <w:rsid w:val="00B132AC"/>
    <w:rsid w:val="00B13D1B"/>
    <w:rsid w:val="00B818DF"/>
    <w:rsid w:val="00B915B8"/>
    <w:rsid w:val="00B95D6B"/>
    <w:rsid w:val="00B96F69"/>
    <w:rsid w:val="00BA54A8"/>
    <w:rsid w:val="00BD0E2D"/>
    <w:rsid w:val="00BE5A5D"/>
    <w:rsid w:val="00C371D8"/>
    <w:rsid w:val="00C44641"/>
    <w:rsid w:val="00CA29DF"/>
    <w:rsid w:val="00CC7235"/>
    <w:rsid w:val="00CC78B8"/>
    <w:rsid w:val="00CD24E1"/>
    <w:rsid w:val="00D07DEF"/>
    <w:rsid w:val="00D13FD5"/>
    <w:rsid w:val="00D33F8C"/>
    <w:rsid w:val="00D41331"/>
    <w:rsid w:val="00D52117"/>
    <w:rsid w:val="00D549E3"/>
    <w:rsid w:val="00D844A3"/>
    <w:rsid w:val="00D95BC2"/>
    <w:rsid w:val="00DA4192"/>
    <w:rsid w:val="00DB0D39"/>
    <w:rsid w:val="00DC3095"/>
    <w:rsid w:val="00DD16C2"/>
    <w:rsid w:val="00DF5D5C"/>
    <w:rsid w:val="00E14005"/>
    <w:rsid w:val="00E44ADE"/>
    <w:rsid w:val="00E56FAC"/>
    <w:rsid w:val="00E614DD"/>
    <w:rsid w:val="00E80B8D"/>
    <w:rsid w:val="00EA143A"/>
    <w:rsid w:val="00EB6C22"/>
    <w:rsid w:val="00ED678D"/>
    <w:rsid w:val="00ED712C"/>
    <w:rsid w:val="00ED778C"/>
    <w:rsid w:val="00EF4878"/>
    <w:rsid w:val="00F35425"/>
    <w:rsid w:val="00F61DEF"/>
    <w:rsid w:val="00F71D5C"/>
    <w:rsid w:val="00F73B42"/>
    <w:rsid w:val="00F74A9A"/>
    <w:rsid w:val="00F90C20"/>
    <w:rsid w:val="00F9444C"/>
    <w:rsid w:val="00FE6CBA"/>
    <w:rsid w:val="00FF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A67CF"/>
  <w15:chartTrackingRefBased/>
  <w15:docId w15:val="{74F0CE80-514C-44C3-984B-135D30999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customStyle="1" w:styleId="res9jf">
    <w:name w:val="res9jf"/>
    <w:basedOn w:val="DefaultParagraphFont"/>
    <w:rsid w:val="00982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688</TotalTime>
  <Pages>3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Coyne</dc:creator>
  <cp:keywords/>
  <dc:description/>
  <cp:lastModifiedBy>Ryan Coyne</cp:lastModifiedBy>
  <cp:revision>137</cp:revision>
  <dcterms:created xsi:type="dcterms:W3CDTF">2022-10-04T20:00:00Z</dcterms:created>
  <dcterms:modified xsi:type="dcterms:W3CDTF">2022-12-17T01:28:00Z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a30d291c-80a4-4539-ae40-7e2e372a6365</vt:lpwstr>
  </property>
</Properties>
</file>