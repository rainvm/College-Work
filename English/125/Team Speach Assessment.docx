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6DF4" w14:textId="060FA198" w:rsidR="00F9444C" w:rsidRPr="003268EF" w:rsidRDefault="00ED7881">
      <w:pPr>
        <w:pStyle w:val="NoSpacing"/>
      </w:pPr>
      <w:r w:rsidRPr="003268EF">
        <w:t>Ryan Coyne</w:t>
      </w:r>
    </w:p>
    <w:p w14:paraId="6FC504C0" w14:textId="5A890864" w:rsidR="00E614DD" w:rsidRPr="003268EF" w:rsidRDefault="00ED7881">
      <w:pPr>
        <w:pStyle w:val="NoSpacing"/>
      </w:pPr>
      <w:r w:rsidRPr="003268EF">
        <w:t>Professor Edwards</w:t>
      </w:r>
    </w:p>
    <w:p w14:paraId="74543527" w14:textId="59952C78" w:rsidR="00E614DD" w:rsidRPr="003268EF" w:rsidRDefault="00ED7881">
      <w:pPr>
        <w:pStyle w:val="NoSpacing"/>
      </w:pPr>
      <w:r w:rsidRPr="003268EF">
        <w:t>ENGL 125C-2</w:t>
      </w:r>
    </w:p>
    <w:p w14:paraId="5D881FAA" w14:textId="2F78FAFA" w:rsidR="00E614DD" w:rsidRDefault="00ED7881">
      <w:pPr>
        <w:pStyle w:val="NoSpacing"/>
      </w:pPr>
      <w:r>
        <w:t>10/3/2022</w:t>
      </w:r>
    </w:p>
    <w:p w14:paraId="4A339865" w14:textId="2E38E103" w:rsidR="00E614DD" w:rsidRDefault="00ED7881">
      <w:pPr>
        <w:pStyle w:val="Title"/>
      </w:pPr>
      <w:r>
        <w:t>Team Assessment</w:t>
      </w:r>
    </w:p>
    <w:p w14:paraId="2D2983AE" w14:textId="1726A04E" w:rsidR="00ED7881" w:rsidRDefault="00ED7881" w:rsidP="00ED7881">
      <w:r>
        <w:t xml:space="preserve">Gen and I were Team Biology for the Team Speech Assignment. </w:t>
      </w:r>
      <w:r w:rsidR="003268EF">
        <w:t xml:space="preserve">I think our work styles were complementary. I’ve never been </w:t>
      </w:r>
      <w:r w:rsidR="007C6927">
        <w:t xml:space="preserve">a strong collaborator in group projects at school or </w:t>
      </w:r>
      <w:r w:rsidR="001A1ADE">
        <w:t xml:space="preserve">at </w:t>
      </w:r>
      <w:r w:rsidR="007C6927">
        <w:t>work</w:t>
      </w:r>
      <w:r w:rsidR="002817AC">
        <w:t>,</w:t>
      </w:r>
      <w:r w:rsidR="001A1ADE">
        <w:t xml:space="preserve"> and it </w:t>
      </w:r>
      <w:r w:rsidR="002817AC">
        <w:t>seems</w:t>
      </w:r>
      <w:r w:rsidR="001A1ADE">
        <w:t xml:space="preserve"> that Gen is </w:t>
      </w:r>
      <w:r w:rsidR="002817AC">
        <w:t>similar to me in that way. We</w:t>
      </w:r>
      <w:r w:rsidR="009958A1">
        <w:t xml:space="preserve"> each</w:t>
      </w:r>
      <w:r w:rsidR="002817AC">
        <w:t xml:space="preserve"> </w:t>
      </w:r>
      <w:r w:rsidR="00BA7370">
        <w:t xml:space="preserve">created our own </w:t>
      </w:r>
      <w:r w:rsidR="009958A1">
        <w:t>part of the speech without much input from the other</w:t>
      </w:r>
      <w:r w:rsidR="0017271B">
        <w:t xml:space="preserve"> and then added it to the presentation while making any tweaks overall that we thought were necessary,</w:t>
      </w:r>
      <w:r w:rsidR="009958A1">
        <w:t xml:space="preserve"> </w:t>
      </w:r>
      <w:r w:rsidR="0017271B">
        <w:t xml:space="preserve">and I think that worked </w:t>
      </w:r>
      <w:r w:rsidR="00C36FDB">
        <w:t>well</w:t>
      </w:r>
      <w:r w:rsidR="0017271B">
        <w:t xml:space="preserve"> for us.</w:t>
      </w:r>
      <w:r w:rsidR="005B05CE">
        <w:t xml:space="preserve"> This might also have been because we weren’t in class at the same time over the course of the assignment.</w:t>
      </w:r>
    </w:p>
    <w:p w14:paraId="7B495EA0" w14:textId="3BD90F73" w:rsidR="00C36FDB" w:rsidRDefault="00C36FDB" w:rsidP="00ED7881">
      <w:r>
        <w:t>We didn’t have any interpersonal conflicts</w:t>
      </w:r>
      <w:r w:rsidR="00685516">
        <w:t>,</w:t>
      </w:r>
      <w:r>
        <w:t xml:space="preserve"> </w:t>
      </w:r>
      <w:r w:rsidR="00685516">
        <w:t xml:space="preserve">which working mostly independently probably had a </w:t>
      </w:r>
      <w:r w:rsidR="00621E3A">
        <w:t>large part in. If we had collaborated more</w:t>
      </w:r>
      <w:r w:rsidR="00327E16">
        <w:t>,</w:t>
      </w:r>
      <w:r w:rsidR="00621E3A">
        <w:t xml:space="preserve"> I</w:t>
      </w:r>
      <w:r w:rsidR="003927BA">
        <w:t xml:space="preserve"> am</w:t>
      </w:r>
      <w:r w:rsidR="002D4448">
        <w:t xml:space="preserve"> not prone</w:t>
      </w:r>
      <w:r w:rsidR="003927BA">
        <w:t xml:space="preserve"> to</w:t>
      </w:r>
      <w:r w:rsidR="002D4448">
        <w:t xml:space="preserve"> </w:t>
      </w:r>
      <w:r w:rsidR="003927BA">
        <w:t>confrontation</w:t>
      </w:r>
      <w:r w:rsidR="00327E16">
        <w:t>,</w:t>
      </w:r>
      <w:r w:rsidR="003927BA">
        <w:t xml:space="preserve"> so I would be surprised if there had been any</w:t>
      </w:r>
      <w:r w:rsidR="002D4448">
        <w:t xml:space="preserve"> conflict</w:t>
      </w:r>
      <w:r w:rsidR="003927BA">
        <w:t xml:space="preserve">, especially with Gen, </w:t>
      </w:r>
      <w:r w:rsidR="00327E16">
        <w:t xml:space="preserve">with whom I think I agree </w:t>
      </w:r>
      <w:r w:rsidR="00705A03">
        <w:t>often</w:t>
      </w:r>
      <w:r w:rsidR="002D4448">
        <w:t xml:space="preserve">, but I </w:t>
      </w:r>
      <w:r w:rsidR="00705A03">
        <w:t>can’t</w:t>
      </w:r>
      <w:r w:rsidR="00CF4FEE">
        <w:t xml:space="preserve"> be sure</w:t>
      </w:r>
      <w:r w:rsidR="00327E16">
        <w:t>.</w:t>
      </w:r>
      <w:r w:rsidR="00CF4FEE">
        <w:t xml:space="preserve"> </w:t>
      </w:r>
      <w:r w:rsidR="00D72C5D">
        <w:t>We didn’t really give each other criticism. I didn’t find anything wrong with her</w:t>
      </w:r>
      <w:r w:rsidR="005A1685">
        <w:t xml:space="preserve"> part of the presentation</w:t>
      </w:r>
      <w:r w:rsidR="00705A03">
        <w:t>, and I didn’t receive any from her</w:t>
      </w:r>
      <w:r w:rsidR="005A1685">
        <w:t>. There were things</w:t>
      </w:r>
      <w:r w:rsidR="00705A03">
        <w:t xml:space="preserve"> she did</w:t>
      </w:r>
      <w:r w:rsidR="00BA7427">
        <w:t xml:space="preserve"> for her part of the presentation</w:t>
      </w:r>
      <w:r w:rsidR="005A1685">
        <w:t xml:space="preserve"> that I may have done differently, but not any things I thought needed to be changed. </w:t>
      </w:r>
    </w:p>
    <w:p w14:paraId="595F9633" w14:textId="6A4CCA70" w:rsidR="00BA7427" w:rsidRDefault="00BA7427" w:rsidP="00ED7881">
      <w:r>
        <w:t xml:space="preserve">I </w:t>
      </w:r>
      <w:r w:rsidR="00577668">
        <w:t xml:space="preserve">don’t really have an idea of </w:t>
      </w:r>
      <w:r w:rsidR="004475EB">
        <w:t>how Gen’s time management went, but I struggled a little. I’ve always had trouble with time management</w:t>
      </w:r>
      <w:r w:rsidR="005B7D79">
        <w:t xml:space="preserve"> because of my ADHD</w:t>
      </w:r>
      <w:r w:rsidR="00D54D6B">
        <w:t>,</w:t>
      </w:r>
      <w:r w:rsidR="005B7D79">
        <w:t xml:space="preserve"> and assignments for humanities classes have always been worse because I stress </w:t>
      </w:r>
      <w:r w:rsidR="004D71AC">
        <w:t xml:space="preserve">about getting them perfect, which doesn’t exist for these types of assignments. </w:t>
      </w:r>
      <w:r w:rsidR="00514053">
        <w:t xml:space="preserve">My ADHD also affects me more when I’m working on assignments that involve writing because </w:t>
      </w:r>
      <w:r w:rsidR="00D54D6B">
        <w:t xml:space="preserve">it is part of what makes it hard for me to form </w:t>
      </w:r>
      <w:r w:rsidR="00D54D6B">
        <w:lastRenderedPageBreak/>
        <w:t>sentences from my thoughts. I also was sick when we started this</w:t>
      </w:r>
      <w:r w:rsidR="008174CB">
        <w:t xml:space="preserve">, so I also </w:t>
      </w:r>
      <w:r w:rsidR="005B05CE">
        <w:t>had homework to catch up on in my other classes</w:t>
      </w:r>
      <w:r w:rsidR="008174CB">
        <w:t xml:space="preserve"> and had to study the material I missed to be prepared for the tests I had when I got back to school. </w:t>
      </w:r>
    </w:p>
    <w:p w14:paraId="241F4C8D" w14:textId="6F0CEB54" w:rsidR="00AE1E36" w:rsidRDefault="00AE1E36" w:rsidP="00ED7881">
      <w:r>
        <w:t>I think I fit well with Gen. We were both effective independent workers</w:t>
      </w:r>
      <w:r w:rsidR="00312508">
        <w:t>,</w:t>
      </w:r>
      <w:r>
        <w:t xml:space="preserve"> and </w:t>
      </w:r>
      <w:r w:rsidR="00F31849">
        <w:t>we didn’t have any disagreements about the work, the content of the presentation, or the presentation itself.</w:t>
      </w:r>
      <w:r w:rsidR="00312508">
        <w:t xml:space="preserve"> </w:t>
      </w:r>
      <w:r w:rsidR="00F31849">
        <w:t xml:space="preserve"> </w:t>
      </w:r>
      <w:r w:rsidR="00312508">
        <w:t xml:space="preserve">I most likely did less work than Gen. I created and styled the </w:t>
      </w:r>
      <w:r w:rsidR="004A71DB">
        <w:t xml:space="preserve">slides and then she added her information, but I think the angle she chose for her </w:t>
      </w:r>
      <w:r w:rsidR="00AC634D">
        <w:t>part involved more research than mine. There were no interpersonal conflicts.</w:t>
      </w:r>
    </w:p>
    <w:p w14:paraId="4FD42028" w14:textId="155ED3B0" w:rsidR="00AC634D" w:rsidRDefault="0047286E" w:rsidP="00ED7881">
      <w:r>
        <w:t xml:space="preserve">I’m worried that I seemed too anxious when presenting and that </w:t>
      </w:r>
      <w:r w:rsidR="00FF556B">
        <w:t xml:space="preserve">I spoke </w:t>
      </w:r>
      <w:r w:rsidR="00ED1BB3">
        <w:t>too</w:t>
      </w:r>
      <w:r w:rsidR="00FF556B">
        <w:t xml:space="preserve"> fast. I’m also not sure if I said everything that I meant to or if everything I said made sense. </w:t>
      </w:r>
      <w:r w:rsidR="00ED1BB3">
        <w:t xml:space="preserve">One quirk of the way my brain works is that </w:t>
      </w:r>
      <w:r w:rsidR="005F5212">
        <w:t>once I’ve spoken</w:t>
      </w:r>
      <w:r w:rsidR="00086B86">
        <w:t>,</w:t>
      </w:r>
      <w:r w:rsidR="005F5212">
        <w:t xml:space="preserve"> I can remember what I was trying to convey but not the specifics of what I said, so </w:t>
      </w:r>
      <w:r w:rsidR="00086B86">
        <w:t xml:space="preserve">I can’t really self-evaluate my performance. This applies to others as well; </w:t>
      </w:r>
      <w:r w:rsidR="009042A6">
        <w:t xml:space="preserve">when </w:t>
      </w:r>
      <w:r w:rsidR="00121ADE">
        <w:t>someone is</w:t>
      </w:r>
      <w:r w:rsidR="009042A6">
        <w:t xml:space="preserve"> talking, I don’t store the words they use in my memory</w:t>
      </w:r>
      <w:r w:rsidR="00121ADE">
        <w:t>. I</w:t>
      </w:r>
      <w:r w:rsidR="009042A6">
        <w:t xml:space="preserve"> only remember </w:t>
      </w:r>
      <w:r w:rsidR="00121ADE">
        <w:t>what they were communicating.</w:t>
      </w:r>
    </w:p>
    <w:p w14:paraId="18712476" w14:textId="6D568FEB" w:rsidR="00D965EB" w:rsidRPr="009042A6" w:rsidRDefault="00D965EB" w:rsidP="00ED7881">
      <w:r>
        <w:t xml:space="preserve">I </w:t>
      </w:r>
      <w:r w:rsidR="003C25A6">
        <w:t>expect to</w:t>
      </w:r>
      <w:r>
        <w:t xml:space="preserve"> be a better presenter when it is a solo project</w:t>
      </w:r>
      <w:r w:rsidR="003C25A6">
        <w:t xml:space="preserve">. I can’t quite put my finger on why, but I think I’ll feel more comfortable, and I think I was </w:t>
      </w:r>
      <w:r w:rsidR="002F5A05">
        <w:t>focused too much on what Gen was saying instead of on remembering my plan for my part of the presentation.</w:t>
      </w:r>
    </w:p>
    <w:sectPr w:rsidR="00D965EB" w:rsidRPr="009042A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AF3F" w14:textId="77777777" w:rsidR="00ED7881" w:rsidRDefault="00ED7881">
      <w:pPr>
        <w:spacing w:line="240" w:lineRule="auto"/>
      </w:pPr>
      <w:r>
        <w:separator/>
      </w:r>
    </w:p>
  </w:endnote>
  <w:endnote w:type="continuationSeparator" w:id="0">
    <w:p w14:paraId="170640C5" w14:textId="77777777" w:rsidR="00ED7881" w:rsidRDefault="00ED7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1F7D" w14:textId="77777777" w:rsidR="00ED7881" w:rsidRDefault="00ED7881">
      <w:pPr>
        <w:spacing w:line="240" w:lineRule="auto"/>
      </w:pPr>
      <w:r>
        <w:separator/>
      </w:r>
    </w:p>
  </w:footnote>
  <w:footnote w:type="continuationSeparator" w:id="0">
    <w:p w14:paraId="79E0648A" w14:textId="77777777" w:rsidR="00ED7881" w:rsidRDefault="00ED7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A68C" w14:textId="77777777" w:rsidR="00E614DD" w:rsidRDefault="00CF14C6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D746" w14:textId="191083CE" w:rsidR="00E614DD" w:rsidRDefault="00ED7881">
    <w:pPr>
      <w:pStyle w:val="Header"/>
    </w:pPr>
    <w:r>
      <w:t>Coyne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39338280">
    <w:abstractNumId w:val="9"/>
  </w:num>
  <w:num w:numId="2" w16cid:durableId="571433129">
    <w:abstractNumId w:val="7"/>
  </w:num>
  <w:num w:numId="3" w16cid:durableId="115755859">
    <w:abstractNumId w:val="6"/>
  </w:num>
  <w:num w:numId="4" w16cid:durableId="1337226377">
    <w:abstractNumId w:val="5"/>
  </w:num>
  <w:num w:numId="5" w16cid:durableId="1646811669">
    <w:abstractNumId w:val="4"/>
  </w:num>
  <w:num w:numId="6" w16cid:durableId="1634673110">
    <w:abstractNumId w:val="8"/>
  </w:num>
  <w:num w:numId="7" w16cid:durableId="1663073365">
    <w:abstractNumId w:val="3"/>
  </w:num>
  <w:num w:numId="8" w16cid:durableId="216474939">
    <w:abstractNumId w:val="2"/>
  </w:num>
  <w:num w:numId="9" w16cid:durableId="1604654465">
    <w:abstractNumId w:val="1"/>
  </w:num>
  <w:num w:numId="10" w16cid:durableId="1359352337">
    <w:abstractNumId w:val="0"/>
  </w:num>
  <w:num w:numId="11" w16cid:durableId="1841506332">
    <w:abstractNumId w:val="12"/>
  </w:num>
  <w:num w:numId="12" w16cid:durableId="1915772558">
    <w:abstractNumId w:val="17"/>
  </w:num>
  <w:num w:numId="13" w16cid:durableId="1799909970">
    <w:abstractNumId w:val="18"/>
  </w:num>
  <w:num w:numId="14" w16cid:durableId="310715785">
    <w:abstractNumId w:val="14"/>
  </w:num>
  <w:num w:numId="15" w16cid:durableId="142550393">
    <w:abstractNumId w:val="20"/>
  </w:num>
  <w:num w:numId="16" w16cid:durableId="1934320827">
    <w:abstractNumId w:val="16"/>
  </w:num>
  <w:num w:numId="17" w16cid:durableId="1103962023">
    <w:abstractNumId w:val="11"/>
  </w:num>
  <w:num w:numId="18" w16cid:durableId="964000828">
    <w:abstractNumId w:val="10"/>
  </w:num>
  <w:num w:numId="19" w16cid:durableId="474837799">
    <w:abstractNumId w:val="15"/>
  </w:num>
  <w:num w:numId="20" w16cid:durableId="1155799487">
    <w:abstractNumId w:val="21"/>
  </w:num>
  <w:num w:numId="21" w16cid:durableId="972445554">
    <w:abstractNumId w:val="13"/>
  </w:num>
  <w:num w:numId="22" w16cid:durableId="1479860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81"/>
    <w:rsid w:val="00040CBB"/>
    <w:rsid w:val="00086B86"/>
    <w:rsid w:val="000B78C8"/>
    <w:rsid w:val="00121ADE"/>
    <w:rsid w:val="001463B2"/>
    <w:rsid w:val="0017271B"/>
    <w:rsid w:val="001A1ADE"/>
    <w:rsid w:val="001F62C0"/>
    <w:rsid w:val="00245E02"/>
    <w:rsid w:val="002817AC"/>
    <w:rsid w:val="002D4448"/>
    <w:rsid w:val="002F5A05"/>
    <w:rsid w:val="00312508"/>
    <w:rsid w:val="003268EF"/>
    <w:rsid w:val="00327E16"/>
    <w:rsid w:val="00353B66"/>
    <w:rsid w:val="00390B3D"/>
    <w:rsid w:val="003927BA"/>
    <w:rsid w:val="003C25A6"/>
    <w:rsid w:val="004475EB"/>
    <w:rsid w:val="0047286E"/>
    <w:rsid w:val="004A2675"/>
    <w:rsid w:val="004A71DB"/>
    <w:rsid w:val="004D71AC"/>
    <w:rsid w:val="004F7139"/>
    <w:rsid w:val="00514053"/>
    <w:rsid w:val="00577668"/>
    <w:rsid w:val="005A1685"/>
    <w:rsid w:val="005B05CE"/>
    <w:rsid w:val="005B7D79"/>
    <w:rsid w:val="005F5212"/>
    <w:rsid w:val="00621E3A"/>
    <w:rsid w:val="00685516"/>
    <w:rsid w:val="00691EC1"/>
    <w:rsid w:val="00705A03"/>
    <w:rsid w:val="007C53FB"/>
    <w:rsid w:val="007C6927"/>
    <w:rsid w:val="007D676A"/>
    <w:rsid w:val="008174CB"/>
    <w:rsid w:val="008B7D18"/>
    <w:rsid w:val="008F1F97"/>
    <w:rsid w:val="008F4052"/>
    <w:rsid w:val="009042A6"/>
    <w:rsid w:val="009958A1"/>
    <w:rsid w:val="009D4EB3"/>
    <w:rsid w:val="00AC634D"/>
    <w:rsid w:val="00AE1E36"/>
    <w:rsid w:val="00B13D1B"/>
    <w:rsid w:val="00B818DF"/>
    <w:rsid w:val="00BA7370"/>
    <w:rsid w:val="00BA7427"/>
    <w:rsid w:val="00C36FDB"/>
    <w:rsid w:val="00C62F6D"/>
    <w:rsid w:val="00CE7F5B"/>
    <w:rsid w:val="00CF14C6"/>
    <w:rsid w:val="00CF4FEE"/>
    <w:rsid w:val="00D52117"/>
    <w:rsid w:val="00D54D6B"/>
    <w:rsid w:val="00D72C5D"/>
    <w:rsid w:val="00D965EB"/>
    <w:rsid w:val="00DB0D39"/>
    <w:rsid w:val="00E14005"/>
    <w:rsid w:val="00E614DD"/>
    <w:rsid w:val="00EC1411"/>
    <w:rsid w:val="00ED1BB3"/>
    <w:rsid w:val="00ED7881"/>
    <w:rsid w:val="00F31849"/>
    <w:rsid w:val="00F9444C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0E07F"/>
  <w15:chartTrackingRefBased/>
  <w15:docId w15:val="{4DE9C65D-4446-4D22-A855-8D825A5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76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48</cp:revision>
  <dcterms:created xsi:type="dcterms:W3CDTF">2022-10-02T20:49:00Z</dcterms:created>
  <dcterms:modified xsi:type="dcterms:W3CDTF">2022-10-05T01:48:00Z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a6c5fada-a3ac-4317-b893-9c49ca87f0e5</vt:lpwstr>
  </property>
</Properties>
</file>