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8466D" w14:textId="49A2CB02" w:rsidR="00F9444C" w:rsidRDefault="000F7BD6">
      <w:pPr>
        <w:pStyle w:val="NoSpacing"/>
      </w:pPr>
      <w:r>
        <w:t>Ryan Coyne</w:t>
      </w:r>
    </w:p>
    <w:p w14:paraId="1A72A6CE" w14:textId="45A722EC" w:rsidR="00E614DD" w:rsidRDefault="000F7BD6">
      <w:pPr>
        <w:pStyle w:val="NoSpacing"/>
      </w:pPr>
      <w:r>
        <w:t>David Edwards</w:t>
      </w:r>
    </w:p>
    <w:p w14:paraId="3B75F332" w14:textId="78001E90" w:rsidR="00E614DD" w:rsidRDefault="000F7BD6">
      <w:pPr>
        <w:pStyle w:val="NoSpacing"/>
      </w:pPr>
      <w:r>
        <w:t>ENG 125C</w:t>
      </w:r>
    </w:p>
    <w:p w14:paraId="36FF8E25" w14:textId="79C78115" w:rsidR="00E614DD" w:rsidRDefault="000F7BD6">
      <w:pPr>
        <w:pStyle w:val="NoSpacing"/>
      </w:pPr>
      <w:r>
        <w:t>11/16/2</w:t>
      </w:r>
      <w:r w:rsidR="004C190D">
        <w:t>022</w:t>
      </w:r>
    </w:p>
    <w:p w14:paraId="04FCF823" w14:textId="0EB048AE" w:rsidR="00E614DD" w:rsidRDefault="0008455D">
      <w:pPr>
        <w:pStyle w:val="Title"/>
      </w:pPr>
      <w:r>
        <w:t>Why?</w:t>
      </w:r>
    </w:p>
    <w:p w14:paraId="23CCF758" w14:textId="77777777" w:rsidR="00DF60EB" w:rsidRDefault="0008620F" w:rsidP="00570C09">
      <w:r>
        <w:t xml:space="preserve">I plan on doing theoretical physics research </w:t>
      </w:r>
      <w:r w:rsidR="004E6038">
        <w:t>as</w:t>
      </w:r>
      <w:r w:rsidR="004F2DAB">
        <w:t xml:space="preserve"> a career once I finish school. </w:t>
      </w:r>
      <w:r w:rsidR="004C4B63">
        <w:t>Occasionally</w:t>
      </w:r>
      <w:r w:rsidR="00DA56B5">
        <w:t>, people</w:t>
      </w:r>
      <w:r w:rsidR="0029052B">
        <w:t xml:space="preserve"> I have told this </w:t>
      </w:r>
      <w:r w:rsidR="00DA56B5">
        <w:t>to</w:t>
      </w:r>
      <w:r w:rsidR="0029052B">
        <w:t xml:space="preserve"> have suggested that</w:t>
      </w:r>
      <w:r w:rsidR="00671F4A">
        <w:t>,</w:t>
      </w:r>
      <w:r w:rsidR="0029052B">
        <w:t xml:space="preserve"> </w:t>
      </w:r>
      <w:r w:rsidR="00DA56B5">
        <w:t xml:space="preserve">as a field, it is not useful for society. </w:t>
      </w:r>
      <w:r w:rsidR="00245B3E">
        <w:t xml:space="preserve">From what I </w:t>
      </w:r>
      <w:r w:rsidR="008D11AE">
        <w:t>have been able to gather</w:t>
      </w:r>
      <w:r w:rsidR="00391F21">
        <w:t xml:space="preserve"> from these people,</w:t>
      </w:r>
      <w:r w:rsidR="00EC77BD">
        <w:t xml:space="preserve"> theoretical physics seems too abstract </w:t>
      </w:r>
      <w:r w:rsidR="00391F21">
        <w:t xml:space="preserve">to them </w:t>
      </w:r>
      <w:r w:rsidR="00EC77BD">
        <w:t xml:space="preserve">and </w:t>
      </w:r>
      <w:r w:rsidR="00391F21">
        <w:t xml:space="preserve">too </w:t>
      </w:r>
      <w:r w:rsidR="00EC77BD">
        <w:t xml:space="preserve">distant from </w:t>
      </w:r>
      <w:r w:rsidR="00391F21">
        <w:t xml:space="preserve">their </w:t>
      </w:r>
      <w:r w:rsidR="00EC77BD">
        <w:t>everyday life to have any real impact</w:t>
      </w:r>
      <w:r w:rsidR="00391F21">
        <w:t xml:space="preserve">. They’re wrong. </w:t>
      </w:r>
      <w:r w:rsidR="004C190D">
        <w:t>The ideas that most readily come to mind when thinking about theoretic physics research</w:t>
      </w:r>
      <w:r w:rsidR="009E5B0A">
        <w:t xml:space="preserve"> </w:t>
      </w:r>
      <w:r w:rsidR="009F6D01">
        <w:t xml:space="preserve">are those such as general relativity, quantum mechanics, and string theory. </w:t>
      </w:r>
      <w:r w:rsidR="009E5B0A">
        <w:t>Currently, we do not have enough of a grasp of string theory to make use of it</w:t>
      </w:r>
      <w:r w:rsidR="00176420">
        <w:t>, and in fact</w:t>
      </w:r>
      <w:r w:rsidR="00EB2B81">
        <w:t>,</w:t>
      </w:r>
      <w:r w:rsidR="00176420">
        <w:t xml:space="preserve"> we do not even know if it is the correct line of inquiry, but the other two are </w:t>
      </w:r>
      <w:r w:rsidR="00EB2B81">
        <w:t xml:space="preserve">used in things that the average American interacts with </w:t>
      </w:r>
      <w:r w:rsidR="0099415C">
        <w:t>daily</w:t>
      </w:r>
      <w:r w:rsidR="00EB2B81">
        <w:t xml:space="preserve">. </w:t>
      </w:r>
      <w:r w:rsidR="009E5B0A">
        <w:t xml:space="preserve"> </w:t>
      </w:r>
      <w:r w:rsidR="0099415C">
        <w:t>There is even one such application that they are used in together</w:t>
      </w:r>
      <w:r w:rsidR="006B2BD1">
        <w:t>: GPS satellites!</w:t>
      </w:r>
      <w:r w:rsidR="00C86079">
        <w:t xml:space="preserve"> </w:t>
      </w:r>
    </w:p>
    <w:p w14:paraId="1ECF66B9" w14:textId="77777777" w:rsidR="00634349" w:rsidRDefault="00784C0A" w:rsidP="00570C09">
      <w:r>
        <w:t xml:space="preserve">The theory of general relativity predicts that objects </w:t>
      </w:r>
      <w:r w:rsidR="00732FDF">
        <w:t xml:space="preserve">that are </w:t>
      </w:r>
      <w:r w:rsidR="003C2FA6">
        <w:t>closer to the center of</w:t>
      </w:r>
      <w:r w:rsidR="00732FDF">
        <w:t xml:space="preserve"> a </w:t>
      </w:r>
      <w:r w:rsidR="003C2FA6">
        <w:t>gravity well</w:t>
      </w:r>
      <w:r w:rsidR="008F1244">
        <w:t xml:space="preserve"> </w:t>
      </w:r>
      <w:r w:rsidR="00A342B8">
        <w:t xml:space="preserve">(the distortion of space-time caused by mass) </w:t>
      </w:r>
      <w:r w:rsidR="003C2FA6">
        <w:t xml:space="preserve">will experience time at a slower rate than </w:t>
      </w:r>
      <w:r w:rsidR="00F044B3">
        <w:t xml:space="preserve">those that are further from the center. </w:t>
      </w:r>
      <w:r w:rsidR="008F1244">
        <w:t>This effect</w:t>
      </w:r>
      <w:r w:rsidR="00A342B8">
        <w:t xml:space="preserve"> also depends on the mass of the object</w:t>
      </w:r>
      <w:r w:rsidR="00167BBA">
        <w:t>,</w:t>
      </w:r>
      <w:r w:rsidR="00A342B8">
        <w:t xml:space="preserve"> causing the gravitational distortion. </w:t>
      </w:r>
      <w:r w:rsidR="000B1A22">
        <w:t>Similarly</w:t>
      </w:r>
      <w:r w:rsidR="00E05947">
        <w:t>,</w:t>
      </w:r>
      <w:r w:rsidR="000B1A22">
        <w:t xml:space="preserve"> objects</w:t>
      </w:r>
      <w:r w:rsidR="00C95C32">
        <w:t xml:space="preserve"> will experience time at a slower rate</w:t>
      </w:r>
      <w:r w:rsidR="00C86079">
        <w:t xml:space="preserve"> </w:t>
      </w:r>
      <w:r w:rsidR="00E05947">
        <w:t xml:space="preserve">if they are traveling at a speed </w:t>
      </w:r>
      <w:r w:rsidR="00167BBA">
        <w:t>that</w:t>
      </w:r>
      <w:r w:rsidR="00E05947">
        <w:t xml:space="preserve"> is closer to the speed of light.</w:t>
      </w:r>
      <w:r w:rsidR="00386392">
        <w:t xml:space="preserve"> </w:t>
      </w:r>
      <w:r w:rsidR="00E05947">
        <w:t xml:space="preserve">GPS satellites rely on our understanding of these effects because they </w:t>
      </w:r>
      <w:r w:rsidR="00167BBA">
        <w:t xml:space="preserve">determine position by </w:t>
      </w:r>
      <w:r w:rsidR="00D2681F">
        <w:t>sending</w:t>
      </w:r>
      <w:r w:rsidR="0064775E">
        <w:t xml:space="preserve"> signals </w:t>
      </w:r>
      <w:r w:rsidR="008D234D">
        <w:t>from three positions</w:t>
      </w:r>
      <w:r w:rsidR="00D2681F">
        <w:t xml:space="preserve"> to a receiver and using the time the signal </w:t>
      </w:r>
      <w:r w:rsidR="00230AD9">
        <w:t>traveled</w:t>
      </w:r>
      <w:r w:rsidR="00D2681F">
        <w:t xml:space="preserve"> </w:t>
      </w:r>
      <w:r w:rsidR="008D234D">
        <w:t>with</w:t>
      </w:r>
      <w:r w:rsidR="0064775E">
        <w:t xml:space="preserve"> the speed of light to determine the distance</w:t>
      </w:r>
      <w:r w:rsidR="00024863">
        <w:t xml:space="preserve"> from each satellite to the receiver. </w:t>
      </w:r>
      <w:r w:rsidR="00FC1D91">
        <w:t xml:space="preserve">Once these distances are determined, the system </w:t>
      </w:r>
      <w:r w:rsidR="00BA6E6E">
        <w:t>uses</w:t>
      </w:r>
      <w:r w:rsidR="00FC1D91">
        <w:t xml:space="preserve"> trigonometry to calculate the position of the receiver. </w:t>
      </w:r>
    </w:p>
    <w:p w14:paraId="53F83F0D" w14:textId="076FC169" w:rsidR="00F96A65" w:rsidRDefault="00BA6E6E" w:rsidP="00570C09">
      <w:r>
        <w:lastRenderedPageBreak/>
        <w:t xml:space="preserve">This system clearly </w:t>
      </w:r>
      <w:r w:rsidR="00DA5797">
        <w:t xml:space="preserve">relies on very precise measurements of time because </w:t>
      </w:r>
      <w:r w:rsidR="000C326B">
        <w:t xml:space="preserve">very little time is taken for the light to travel between the satellites and the receiver. </w:t>
      </w:r>
      <w:r w:rsidR="00822868">
        <w:t>These timings must be correct to within 20</w:t>
      </w:r>
      <w:r w:rsidR="00F96A65">
        <w:t xml:space="preserve"> </w:t>
      </w:r>
      <w:r w:rsidR="00822868">
        <w:t>nanoseconds</w:t>
      </w:r>
      <w:r w:rsidR="00634349">
        <w:t>,</w:t>
      </w:r>
      <w:r w:rsidR="00822868">
        <w:t xml:space="preserve"> </w:t>
      </w:r>
      <w:r w:rsidR="00F96A65">
        <w:t xml:space="preserve">or </w:t>
      </w:r>
      <m:oMath>
        <m:r>
          <w:rPr>
            <w:rFonts w:ascii="Cambria Math" w:hAnsi="Cambria Math"/>
          </w:rPr>
          <m:t>2⋅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</m:oMath>
      <w:r w:rsidR="00F96A65">
        <w:t xml:space="preserve"> seconds. </w:t>
      </w:r>
      <w:r w:rsidR="00634349">
        <w:t>If we were not able to correct for the difference in the passage of time due to relativity</w:t>
      </w:r>
      <w:r w:rsidR="001B23C3">
        <w:t>,</w:t>
      </w:r>
      <w:r w:rsidR="00FE7261">
        <w:t xml:space="preserve"> the </w:t>
      </w:r>
      <w:r w:rsidR="00E62ED0">
        <w:t xml:space="preserve">clocks </w:t>
      </w:r>
      <w:r w:rsidR="00EF4EFF">
        <w:t xml:space="preserve">on GPS satellites would be ahead of </w:t>
      </w:r>
      <w:r w:rsidR="00473826">
        <w:t>the clocks on earth by an additional 38 microseconds</w:t>
      </w:r>
      <w:r w:rsidR="007E36B5">
        <w:t>,</w:t>
      </w:r>
      <w:r w:rsidR="00473826">
        <w:t xml:space="preserve"> or 38,000 nanoseconds per day. This </w:t>
      </w:r>
      <w:r w:rsidR="007E36B5">
        <w:t xml:space="preserve">discrepancy would result in </w:t>
      </w:r>
      <w:r w:rsidR="00A75CB7">
        <w:t>a</w:t>
      </w:r>
      <w:r w:rsidR="007E36B5">
        <w:t xml:space="preserve"> very incorrect position after only two minutes</w:t>
      </w:r>
      <w:r w:rsidR="00A75CB7">
        <w:t>,</w:t>
      </w:r>
      <w:r w:rsidR="007E36B5">
        <w:t xml:space="preserve"> and </w:t>
      </w:r>
      <w:r w:rsidR="00A75CB7">
        <w:t xml:space="preserve">this imprecision would continue to add up at a rate of ten kilometers per day. </w:t>
      </w:r>
    </w:p>
    <w:p w14:paraId="5E40906A" w14:textId="2C7B757F" w:rsidR="00332684" w:rsidRDefault="00002FF9" w:rsidP="00570C09">
      <w:r>
        <w:t xml:space="preserve">No </w:t>
      </w:r>
      <w:r w:rsidR="00322997">
        <w:t>normal clock could</w:t>
      </w:r>
      <w:r w:rsidR="00F73912">
        <w:t xml:space="preserve"> possibly</w:t>
      </w:r>
      <w:r w:rsidR="00322997">
        <w:t xml:space="preserve"> match the 20 nanosecond precision required for </w:t>
      </w:r>
      <w:r w:rsidR="006A3DC7">
        <w:t>the GPS to function.</w:t>
      </w:r>
      <w:r w:rsidR="00E935C9">
        <w:t xml:space="preserve"> In many modern clocks, a quartz oscillator is used to keep time.</w:t>
      </w:r>
      <w:r w:rsidR="00390581">
        <w:t xml:space="preserve"> These oscillators implement the fact that quartz resonates at a particular frequency when </w:t>
      </w:r>
      <w:r w:rsidR="00002D51">
        <w:t xml:space="preserve">an electric current is applied. This </w:t>
      </w:r>
      <w:r w:rsidR="0079337E">
        <w:t>vibration</w:t>
      </w:r>
      <w:r w:rsidR="00002D51">
        <w:t xml:space="preserve"> is used like a pendulum </w:t>
      </w:r>
      <w:r w:rsidR="00BF17C6">
        <w:t>in a grandfather clock.</w:t>
      </w:r>
      <w:r w:rsidR="006A3DC7">
        <w:t xml:space="preserve"> Instead</w:t>
      </w:r>
      <w:r w:rsidR="00BF17C6">
        <w:t xml:space="preserve"> of clocks based on quartz</w:t>
      </w:r>
      <w:r w:rsidR="006A3DC7">
        <w:t xml:space="preserve">, GPS satellites are equipped with atomic clocks which </w:t>
      </w:r>
      <w:r w:rsidR="00264F57">
        <w:t xml:space="preserve">keep time </w:t>
      </w:r>
      <w:r w:rsidR="007B4EAE">
        <w:t>by monitoring</w:t>
      </w:r>
      <w:r w:rsidR="00A813D0">
        <w:t xml:space="preserve"> the resonant frequency of atoms</w:t>
      </w:r>
      <w:r w:rsidR="005202F1">
        <w:t xml:space="preserve"> of a particular element. Atoms are composed of a nucleus that is surrounded by electrons. These electrons and be in various states known as energy levels</w:t>
      </w:r>
      <w:r w:rsidR="00DC466D">
        <w:t xml:space="preserve"> and can be made to jump between energy </w:t>
      </w:r>
      <w:r w:rsidR="00BF17C6">
        <w:t>levels if</w:t>
      </w:r>
      <w:r w:rsidR="0079337E">
        <w:t xml:space="preserve"> electromagnetic radiation of a particular </w:t>
      </w:r>
      <w:r w:rsidR="00517C9E">
        <w:t>frequency</w:t>
      </w:r>
      <w:r w:rsidR="0079337E">
        <w:t xml:space="preserve"> is applied</w:t>
      </w:r>
      <w:r w:rsidR="00BF17C6">
        <w:t>.</w:t>
      </w:r>
      <w:r w:rsidR="009261A8">
        <w:t xml:space="preserve"> If the frequency is accurate, a large number of atoms</w:t>
      </w:r>
      <w:r w:rsidR="004B7024">
        <w:t xml:space="preserve"> will have electrons which change energy levels. If the frequency is not accurate, fewer </w:t>
      </w:r>
      <w:r w:rsidR="003507DA">
        <w:t>atoms will have electrons that change states, and the frequency will be adjusted to bring it closer to the accurate frequency.</w:t>
      </w:r>
      <w:r w:rsidR="0079337E">
        <w:t xml:space="preserve"> </w:t>
      </w:r>
      <w:r w:rsidR="003507DA">
        <w:t xml:space="preserve">As this process </w:t>
      </w:r>
      <w:r w:rsidR="0085516B">
        <w:t xml:space="preserve">continues, the frequency will be used to track the passage of time by counting the </w:t>
      </w:r>
      <w:r w:rsidR="00F77C38">
        <w:t xml:space="preserve">cycles </w:t>
      </w:r>
      <w:r w:rsidR="00F35129">
        <w:t xml:space="preserve">of </w:t>
      </w:r>
      <w:r w:rsidR="00F77C38">
        <w:t xml:space="preserve">the </w:t>
      </w:r>
      <w:r w:rsidR="001B4914">
        <w:t xml:space="preserve">electromagnetic waves. </w:t>
      </w:r>
    </w:p>
    <w:p w14:paraId="0E1D8D02" w14:textId="5974EE31" w:rsidR="001B4914" w:rsidRPr="00F96A65" w:rsidRDefault="009C3A54" w:rsidP="00570C09">
      <w:r>
        <w:t xml:space="preserve">General relativity and quantum mechanics are two </w:t>
      </w:r>
      <w:r w:rsidR="00B97055">
        <w:t xml:space="preserve">fields of study that are among the most abstract and seemingly far removed from everyday life, but </w:t>
      </w:r>
      <w:r w:rsidR="007678FA">
        <w:t xml:space="preserve">even these </w:t>
      </w:r>
      <w:r w:rsidR="00E15EF1">
        <w:t>are used in more than just GPS satellites.</w:t>
      </w:r>
      <w:r w:rsidR="009653E0">
        <w:t xml:space="preserve"> Additionally, if we were not to research topics that had no known use</w:t>
      </w:r>
      <w:r w:rsidR="00E353B5">
        <w:t xml:space="preserve">, we would </w:t>
      </w:r>
      <w:r w:rsidR="00E353B5">
        <w:lastRenderedPageBreak/>
        <w:t xml:space="preserve">progress far more slowly. General relativity and quantum mechanics were both initially developed </w:t>
      </w:r>
      <w:r w:rsidR="005B2E6A">
        <w:t>almost 80 years before the GPS first became operational</w:t>
      </w:r>
      <w:r w:rsidR="0003110C">
        <w:t>,</w:t>
      </w:r>
      <w:r w:rsidR="005B2E6A">
        <w:t xml:space="preserve"> and </w:t>
      </w:r>
      <w:r w:rsidR="00C87AA0">
        <w:t xml:space="preserve">none of the pioneers of these fields could have anticipated the </w:t>
      </w:r>
      <w:r w:rsidR="0003110C">
        <w:t>uses</w:t>
      </w:r>
      <w:r w:rsidR="00C87AA0">
        <w:t xml:space="preserve"> we would find for them, </w:t>
      </w:r>
      <w:r w:rsidR="0003110C">
        <w:t>which goes to show that</w:t>
      </w:r>
      <w:r w:rsidR="00C87AA0">
        <w:t xml:space="preserve"> to limit ourselves in such a way </w:t>
      </w:r>
      <w:r w:rsidR="0003110C">
        <w:t>would be incredibly foolish.</w:t>
      </w:r>
    </w:p>
    <w:sectPr w:rsidR="001B4914" w:rsidRPr="00F96A65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D7520" w14:textId="77777777" w:rsidR="000F7BD6" w:rsidRDefault="000F7BD6">
      <w:pPr>
        <w:spacing w:line="240" w:lineRule="auto"/>
      </w:pPr>
      <w:r>
        <w:separator/>
      </w:r>
    </w:p>
  </w:endnote>
  <w:endnote w:type="continuationSeparator" w:id="0">
    <w:p w14:paraId="6B29962D" w14:textId="77777777" w:rsidR="000F7BD6" w:rsidRDefault="000F7B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32F1D" w14:textId="77777777" w:rsidR="000F7BD6" w:rsidRDefault="000F7BD6">
      <w:pPr>
        <w:spacing w:line="240" w:lineRule="auto"/>
      </w:pPr>
      <w:r>
        <w:separator/>
      </w:r>
    </w:p>
  </w:footnote>
  <w:footnote w:type="continuationSeparator" w:id="0">
    <w:p w14:paraId="60226DD7" w14:textId="77777777" w:rsidR="000F7BD6" w:rsidRDefault="000F7B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2E66B" w14:textId="77777777" w:rsidR="00E614DD" w:rsidRDefault="0003110C">
    <w:pPr>
      <w:pStyle w:val="Header"/>
    </w:pPr>
    <w:sdt>
      <w:sdtPr>
        <w:alias w:val="Last Name:"/>
        <w:tag w:val="Last Name:"/>
        <w:id w:val="343136273"/>
        <w:placeholder>
          <w:docPart w:val="DefaultPlaceholder_2098659788"/>
        </w:placeholder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18A95" w14:textId="537CBDC4" w:rsidR="00E614DD" w:rsidRDefault="000F7BD6">
    <w:pPr>
      <w:pStyle w:val="Header"/>
    </w:pPr>
    <w:r>
      <w:t>Coyne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99013611">
    <w:abstractNumId w:val="9"/>
  </w:num>
  <w:num w:numId="2" w16cid:durableId="2079747262">
    <w:abstractNumId w:val="7"/>
  </w:num>
  <w:num w:numId="3" w16cid:durableId="1593321190">
    <w:abstractNumId w:val="6"/>
  </w:num>
  <w:num w:numId="4" w16cid:durableId="1209418292">
    <w:abstractNumId w:val="5"/>
  </w:num>
  <w:num w:numId="5" w16cid:durableId="1801729619">
    <w:abstractNumId w:val="4"/>
  </w:num>
  <w:num w:numId="6" w16cid:durableId="273633480">
    <w:abstractNumId w:val="8"/>
  </w:num>
  <w:num w:numId="7" w16cid:durableId="43870952">
    <w:abstractNumId w:val="3"/>
  </w:num>
  <w:num w:numId="8" w16cid:durableId="1316957042">
    <w:abstractNumId w:val="2"/>
  </w:num>
  <w:num w:numId="9" w16cid:durableId="2174614">
    <w:abstractNumId w:val="1"/>
  </w:num>
  <w:num w:numId="10" w16cid:durableId="1841314316">
    <w:abstractNumId w:val="0"/>
  </w:num>
  <w:num w:numId="11" w16cid:durableId="1190946021">
    <w:abstractNumId w:val="12"/>
  </w:num>
  <w:num w:numId="12" w16cid:durableId="1902790642">
    <w:abstractNumId w:val="17"/>
  </w:num>
  <w:num w:numId="13" w16cid:durableId="671223075">
    <w:abstractNumId w:val="18"/>
  </w:num>
  <w:num w:numId="14" w16cid:durableId="1761101892">
    <w:abstractNumId w:val="14"/>
  </w:num>
  <w:num w:numId="15" w16cid:durableId="598416591">
    <w:abstractNumId w:val="20"/>
  </w:num>
  <w:num w:numId="16" w16cid:durableId="1917202481">
    <w:abstractNumId w:val="16"/>
  </w:num>
  <w:num w:numId="17" w16cid:durableId="1389649119">
    <w:abstractNumId w:val="11"/>
  </w:num>
  <w:num w:numId="18" w16cid:durableId="1525284887">
    <w:abstractNumId w:val="10"/>
  </w:num>
  <w:num w:numId="19" w16cid:durableId="1313951817">
    <w:abstractNumId w:val="15"/>
  </w:num>
  <w:num w:numId="20" w16cid:durableId="189346032">
    <w:abstractNumId w:val="21"/>
  </w:num>
  <w:num w:numId="21" w16cid:durableId="829953353">
    <w:abstractNumId w:val="13"/>
  </w:num>
  <w:num w:numId="22" w16cid:durableId="76207017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D6"/>
    <w:rsid w:val="00002D51"/>
    <w:rsid w:val="00002FF9"/>
    <w:rsid w:val="00024863"/>
    <w:rsid w:val="0003110C"/>
    <w:rsid w:val="00040CBB"/>
    <w:rsid w:val="0008455D"/>
    <w:rsid w:val="0008620F"/>
    <w:rsid w:val="000B1A22"/>
    <w:rsid w:val="000B78C8"/>
    <w:rsid w:val="000C326B"/>
    <w:rsid w:val="000F7BD6"/>
    <w:rsid w:val="001463B2"/>
    <w:rsid w:val="00167BBA"/>
    <w:rsid w:val="00176420"/>
    <w:rsid w:val="001B23C3"/>
    <w:rsid w:val="001B4914"/>
    <w:rsid w:val="001F62C0"/>
    <w:rsid w:val="0021403A"/>
    <w:rsid w:val="00230AD9"/>
    <w:rsid w:val="00245B3E"/>
    <w:rsid w:val="00245E02"/>
    <w:rsid w:val="0024601D"/>
    <w:rsid w:val="00264F57"/>
    <w:rsid w:val="0029052B"/>
    <w:rsid w:val="002A2A45"/>
    <w:rsid w:val="00322997"/>
    <w:rsid w:val="00332684"/>
    <w:rsid w:val="003507DA"/>
    <w:rsid w:val="00353B66"/>
    <w:rsid w:val="00386392"/>
    <w:rsid w:val="00390581"/>
    <w:rsid w:val="00391F21"/>
    <w:rsid w:val="003C2FA6"/>
    <w:rsid w:val="003E112D"/>
    <w:rsid w:val="003E61DC"/>
    <w:rsid w:val="00473826"/>
    <w:rsid w:val="004A2675"/>
    <w:rsid w:val="004B7024"/>
    <w:rsid w:val="004C190D"/>
    <w:rsid w:val="004C4B63"/>
    <w:rsid w:val="004D391C"/>
    <w:rsid w:val="004E6038"/>
    <w:rsid w:val="004F2DAB"/>
    <w:rsid w:val="004F7139"/>
    <w:rsid w:val="00517C9E"/>
    <w:rsid w:val="005202F1"/>
    <w:rsid w:val="00570C09"/>
    <w:rsid w:val="005B2E6A"/>
    <w:rsid w:val="00634349"/>
    <w:rsid w:val="00640AF0"/>
    <w:rsid w:val="00645369"/>
    <w:rsid w:val="0064775E"/>
    <w:rsid w:val="006640A0"/>
    <w:rsid w:val="00671F4A"/>
    <w:rsid w:val="00691EC1"/>
    <w:rsid w:val="006A3DC7"/>
    <w:rsid w:val="006B2BD1"/>
    <w:rsid w:val="00732538"/>
    <w:rsid w:val="00732FDF"/>
    <w:rsid w:val="007678FA"/>
    <w:rsid w:val="00775018"/>
    <w:rsid w:val="00784C0A"/>
    <w:rsid w:val="0079337E"/>
    <w:rsid w:val="007B4EAE"/>
    <w:rsid w:val="007C53FB"/>
    <w:rsid w:val="007E36B5"/>
    <w:rsid w:val="00822868"/>
    <w:rsid w:val="0085516B"/>
    <w:rsid w:val="008B7D18"/>
    <w:rsid w:val="008C0011"/>
    <w:rsid w:val="008D11AE"/>
    <w:rsid w:val="008D234D"/>
    <w:rsid w:val="008E6ADA"/>
    <w:rsid w:val="008F1244"/>
    <w:rsid w:val="008F1F97"/>
    <w:rsid w:val="008F4052"/>
    <w:rsid w:val="009261A8"/>
    <w:rsid w:val="00926F93"/>
    <w:rsid w:val="009653E0"/>
    <w:rsid w:val="0099415C"/>
    <w:rsid w:val="009C3A54"/>
    <w:rsid w:val="009D4EB3"/>
    <w:rsid w:val="009E5B0A"/>
    <w:rsid w:val="009F6D01"/>
    <w:rsid w:val="00A342B8"/>
    <w:rsid w:val="00A75CB7"/>
    <w:rsid w:val="00A813D0"/>
    <w:rsid w:val="00B12370"/>
    <w:rsid w:val="00B13D1B"/>
    <w:rsid w:val="00B818DF"/>
    <w:rsid w:val="00B97055"/>
    <w:rsid w:val="00BA6E6E"/>
    <w:rsid w:val="00BB1C99"/>
    <w:rsid w:val="00BF1577"/>
    <w:rsid w:val="00BF17C6"/>
    <w:rsid w:val="00C83348"/>
    <w:rsid w:val="00C86079"/>
    <w:rsid w:val="00C87AA0"/>
    <w:rsid w:val="00C95C32"/>
    <w:rsid w:val="00D2681F"/>
    <w:rsid w:val="00D42D36"/>
    <w:rsid w:val="00D46640"/>
    <w:rsid w:val="00D52117"/>
    <w:rsid w:val="00DA56B5"/>
    <w:rsid w:val="00DA5797"/>
    <w:rsid w:val="00DB0D39"/>
    <w:rsid w:val="00DC466D"/>
    <w:rsid w:val="00DF60EB"/>
    <w:rsid w:val="00E05947"/>
    <w:rsid w:val="00E14005"/>
    <w:rsid w:val="00E15EF1"/>
    <w:rsid w:val="00E353B5"/>
    <w:rsid w:val="00E614DD"/>
    <w:rsid w:val="00E62ED0"/>
    <w:rsid w:val="00E935C9"/>
    <w:rsid w:val="00EB2B81"/>
    <w:rsid w:val="00EC77BD"/>
    <w:rsid w:val="00EF4EFF"/>
    <w:rsid w:val="00F044B3"/>
    <w:rsid w:val="00F07DB0"/>
    <w:rsid w:val="00F35129"/>
    <w:rsid w:val="00F73912"/>
    <w:rsid w:val="00F77C38"/>
    <w:rsid w:val="00F9444C"/>
    <w:rsid w:val="00F96A65"/>
    <w:rsid w:val="00FC1D91"/>
    <w:rsid w:val="00FE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FA7AA"/>
  <w15:chartTrackingRefBased/>
  <w15:docId w15:val="{075B8F67-D7AE-40E0-BAD5-F62567047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\AppData\Roaming\Microsoft\Templates\MLA%20style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32BB5-1847-412D-B6E8-AECFDFAB64D9}"/>
      </w:docPartPr>
      <w:docPartBody>
        <w:p w:rsidR="00000000" w:rsidRDefault="0049267D">
          <w:r w:rsidRPr="00204CF5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7D"/>
    <w:rsid w:val="0049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3DADBFD4E5496AAA675BEC02A709E3">
    <w:name w:val="783DADBFD4E5496AAA675BEC02A709E3"/>
  </w:style>
  <w:style w:type="paragraph" w:customStyle="1" w:styleId="82CA4FD2E72047DA8A7895AFF995C193">
    <w:name w:val="82CA4FD2E72047DA8A7895AFF995C193"/>
  </w:style>
  <w:style w:type="paragraph" w:customStyle="1" w:styleId="3327249064A94607A556E8F7E60CCD14">
    <w:name w:val="3327249064A94607A556E8F7E60CCD14"/>
  </w:style>
  <w:style w:type="paragraph" w:customStyle="1" w:styleId="E73C5141B5B845628A09DC9FE4F99C11">
    <w:name w:val="E73C5141B5B845628A09DC9FE4F99C11"/>
  </w:style>
  <w:style w:type="paragraph" w:customStyle="1" w:styleId="0F87DDBD979A4DF2948F263B0697E3B5">
    <w:name w:val="0F87DDBD979A4DF2948F263B0697E3B5"/>
  </w:style>
  <w:style w:type="paragraph" w:customStyle="1" w:styleId="14CCBFFE54154BB397807AD1DA68F5A9">
    <w:name w:val="14CCBFFE54154BB397807AD1DA68F5A9"/>
  </w:style>
  <w:style w:type="character" w:styleId="Emphasis">
    <w:name w:val="Emphasis"/>
    <w:basedOn w:val="DefaultParagraphFont"/>
    <w:uiPriority w:val="8"/>
    <w:qFormat/>
    <w:rPr>
      <w:i/>
      <w:iCs/>
    </w:rPr>
  </w:style>
  <w:style w:type="paragraph" w:customStyle="1" w:styleId="0A81F396AAF04B66A9167705CDBE9D88">
    <w:name w:val="0A81F396AAF04B66A9167705CDBE9D88"/>
  </w:style>
  <w:style w:type="paragraph" w:customStyle="1" w:styleId="76ADDC7FE0594E65ACCDCB346B97F3B7">
    <w:name w:val="76ADDC7FE0594E65ACCDCB346B97F3B7"/>
  </w:style>
  <w:style w:type="paragraph" w:customStyle="1" w:styleId="1FB79A3F1A674FA8B3665B0DEAB79D28">
    <w:name w:val="1FB79A3F1A674FA8B3665B0DEAB79D28"/>
  </w:style>
  <w:style w:type="paragraph" w:customStyle="1" w:styleId="3EBF023368B54587A0D065B20D1E6228">
    <w:name w:val="3EBF023368B54587A0D065B20D1E6228"/>
  </w:style>
  <w:style w:type="paragraph" w:customStyle="1" w:styleId="2A41F3406F0640BA99731390FCAC1AB3">
    <w:name w:val="2A41F3406F0640BA99731390FCAC1AB3"/>
  </w:style>
  <w:style w:type="paragraph" w:customStyle="1" w:styleId="F967423A02654EA18CC4176FAF33BF08">
    <w:name w:val="F967423A02654EA18CC4176FAF33BF08"/>
  </w:style>
  <w:style w:type="paragraph" w:customStyle="1" w:styleId="BF83AC445E674677A53232BF33130312">
    <w:name w:val="BF83AC445E674677A53232BF33130312"/>
  </w:style>
  <w:style w:type="paragraph" w:customStyle="1" w:styleId="D4C8FC8B5B364E7B8D457FC9CFE76C7C">
    <w:name w:val="D4C8FC8B5B364E7B8D457FC9CFE76C7C"/>
  </w:style>
  <w:style w:type="paragraph" w:customStyle="1" w:styleId="89369001FD174C1895FF0AD6CF003C07">
    <w:name w:val="89369001FD174C1895FF0AD6CF003C07"/>
  </w:style>
  <w:style w:type="paragraph" w:customStyle="1" w:styleId="6AA0C07F011F429EBAA64DF34E3DA911">
    <w:name w:val="6AA0C07F011F429EBAA64DF34E3DA911"/>
  </w:style>
  <w:style w:type="paragraph" w:customStyle="1" w:styleId="B3B3FA03707D41C78645A8E4E6B3CFC1">
    <w:name w:val="B3B3FA03707D41C78645A8E4E6B3CFC1"/>
  </w:style>
  <w:style w:type="paragraph" w:customStyle="1" w:styleId="67160F6A17F24F9FA59FC6428FB12A1F">
    <w:name w:val="67160F6A17F24F9FA59FC6428FB12A1F"/>
  </w:style>
  <w:style w:type="paragraph" w:customStyle="1" w:styleId="520D78CC05054C9CA08893A00DD31805">
    <w:name w:val="520D78CC05054C9CA08893A00DD31805"/>
  </w:style>
  <w:style w:type="paragraph" w:customStyle="1" w:styleId="D2BF8D6C37754785A47E4A6347135EF0">
    <w:name w:val="D2BF8D6C37754785A47E4A6347135EF0"/>
  </w:style>
  <w:style w:type="paragraph" w:customStyle="1" w:styleId="0E53F895B42E478BBBE1DB40349413E1">
    <w:name w:val="0E53F895B42E478BBBE1DB40349413E1"/>
  </w:style>
  <w:style w:type="paragraph" w:customStyle="1" w:styleId="182C84DF56A14CF886F39115C216790F">
    <w:name w:val="182C84DF56A14CF886F39115C216790F"/>
  </w:style>
  <w:style w:type="paragraph" w:customStyle="1" w:styleId="83DBC27960D4488DB6885FE29E8B9FDF">
    <w:name w:val="83DBC27960D4488DB6885FE29E8B9FDF"/>
  </w:style>
  <w:style w:type="paragraph" w:customStyle="1" w:styleId="2E2B2ABB91644612B94B7311A0ADE55F">
    <w:name w:val="2E2B2ABB91644612B94B7311A0ADE55F"/>
  </w:style>
  <w:style w:type="paragraph" w:customStyle="1" w:styleId="1BFCC3CC0CEA4159B53EC47DD5C9B29B">
    <w:name w:val="1BFCC3CC0CEA4159B53EC47DD5C9B29B"/>
  </w:style>
  <w:style w:type="paragraph" w:customStyle="1" w:styleId="AA054D3C198F48079090B1F82F2B04BE">
    <w:name w:val="AA054D3C198F48079090B1F82F2B04BE"/>
  </w:style>
  <w:style w:type="paragraph" w:customStyle="1" w:styleId="F29F76F650D540769021B6BBB1ABF91D">
    <w:name w:val="F29F76F650D540769021B6BBB1ABF91D"/>
  </w:style>
  <w:style w:type="paragraph" w:customStyle="1" w:styleId="A2FB6A31FCCA41D197D6A0C2D0D93491">
    <w:name w:val="A2FB6A31FCCA41D197D6A0C2D0D93491"/>
  </w:style>
  <w:style w:type="paragraph" w:customStyle="1" w:styleId="4BA7EAB7646643BA96777533C74F1DFD">
    <w:name w:val="4BA7EAB7646643BA96777533C74F1DFD"/>
  </w:style>
  <w:style w:type="paragraph" w:customStyle="1" w:styleId="2E72019F932043A79290AD588BDCA75C">
    <w:name w:val="2E72019F932043A79290AD588BDCA75C"/>
  </w:style>
  <w:style w:type="paragraph" w:customStyle="1" w:styleId="65B8E76D08FA41908D4C903CD9147715">
    <w:name w:val="65B8E76D08FA41908D4C903CD9147715"/>
  </w:style>
  <w:style w:type="paragraph" w:customStyle="1" w:styleId="C889B0A5CCEB4E2A9775A7ED7763F20B">
    <w:name w:val="C889B0A5CCEB4E2A9775A7ED7763F20B"/>
  </w:style>
  <w:style w:type="paragraph" w:customStyle="1" w:styleId="C21F6601B2B34247943912E458EDA15B">
    <w:name w:val="C21F6601B2B34247943912E458EDA15B"/>
  </w:style>
  <w:style w:type="paragraph" w:customStyle="1" w:styleId="D1B3769C758444F0AA53626F22D739EA">
    <w:name w:val="D1B3769C758444F0AA53626F22D739EA"/>
  </w:style>
  <w:style w:type="paragraph" w:customStyle="1" w:styleId="237BF04B691E4A8AA9F5ECB85E2C5BD7">
    <w:name w:val="237BF04B691E4A8AA9F5ECB85E2C5BD7"/>
  </w:style>
  <w:style w:type="paragraph" w:customStyle="1" w:styleId="58519FC38F5D4780A2EDB57147A440D5">
    <w:name w:val="58519FC38F5D4780A2EDB57147A440D5"/>
  </w:style>
  <w:style w:type="paragraph" w:customStyle="1" w:styleId="BAC57A934BF04529A085FB9F9CC741ED">
    <w:name w:val="BAC57A934BF04529A085FB9F9CC741ED"/>
  </w:style>
  <w:style w:type="paragraph" w:customStyle="1" w:styleId="E6494C9C062C479380AFBEC1566280C2">
    <w:name w:val="E6494C9C062C479380AFBEC1566280C2"/>
  </w:style>
  <w:style w:type="paragraph" w:customStyle="1" w:styleId="AA280993BE3A44DCBF32D5CA6B3BE5D7">
    <w:name w:val="AA280993BE3A44DCBF32D5CA6B3BE5D7"/>
  </w:style>
  <w:style w:type="paragraph" w:customStyle="1" w:styleId="535F586D273845248737FFF2849D3920">
    <w:name w:val="535F586D273845248737FFF2849D3920"/>
  </w:style>
  <w:style w:type="character" w:styleId="PlaceholderText">
    <w:name w:val="Placeholder Text"/>
    <w:basedOn w:val="DefaultParagraphFont"/>
    <w:uiPriority w:val="99"/>
    <w:semiHidden/>
    <w:rsid w:val="0049267D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4755FC-C58A-4FF1-9E3F-71E8A1C78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220</TotalTime>
  <Pages>3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Coyne</dc:creator>
  <cp:keywords/>
  <dc:description/>
  <cp:lastModifiedBy>Ryan Coyne</cp:lastModifiedBy>
  <cp:revision>106</cp:revision>
  <dcterms:created xsi:type="dcterms:W3CDTF">2022-11-16T21:15:00Z</dcterms:created>
  <dcterms:modified xsi:type="dcterms:W3CDTF">2022-11-17T00:55:00Z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ad17a8e1-f28e-4de6-a11c-f0f2b5417535</vt:lpwstr>
  </property>
</Properties>
</file>