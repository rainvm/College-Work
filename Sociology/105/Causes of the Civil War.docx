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C01" w14:textId="2E5D59D5" w:rsidR="00E81978" w:rsidRPr="00137AEC" w:rsidRDefault="00B85F88" w:rsidP="00137AEC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04D2DE465D8348B0A5CF0BB374927D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37AEC" w:rsidRPr="00137AEC">
            <w:rPr>
              <w:b/>
              <w:bCs/>
            </w:rPr>
            <w:t>Causes of the Civil War</w:t>
          </w:r>
        </w:sdtContent>
      </w:sdt>
    </w:p>
    <w:p w14:paraId="47E06796" w14:textId="465F1098" w:rsidR="00B823AA" w:rsidRDefault="00137AEC" w:rsidP="00137AEC">
      <w:pPr>
        <w:pStyle w:val="Title2"/>
      </w:pPr>
      <w:r>
        <w:t>Ryan Coyne</w:t>
      </w:r>
    </w:p>
    <w:p w14:paraId="06F2BDD6" w14:textId="4ABFD1A6" w:rsidR="00E81978" w:rsidRDefault="00137AEC" w:rsidP="00137AEC">
      <w:pPr>
        <w:pStyle w:val="Title2"/>
      </w:pPr>
      <w:r>
        <w:t>NHTI</w:t>
      </w:r>
    </w:p>
    <w:p w14:paraId="79ABF0FB" w14:textId="25383E2C" w:rsidR="00E81978" w:rsidRDefault="002C4B11" w:rsidP="00EF6825">
      <w:pPr>
        <w:pStyle w:val="Title2"/>
      </w:pPr>
      <w:r w:rsidRPr="002C4B11">
        <w:t>SOCI 105C</w:t>
      </w:r>
      <w:r>
        <w:t xml:space="preserve"> – Introduction to </w:t>
      </w:r>
      <w:r w:rsidR="00EF6825">
        <w:t>Sociology</w:t>
      </w:r>
    </w:p>
    <w:p w14:paraId="512B56C7" w14:textId="6EA36FD9" w:rsidR="00EF6825" w:rsidRDefault="00D63A26" w:rsidP="00EF6825">
      <w:pPr>
        <w:pStyle w:val="Title2"/>
      </w:pPr>
      <w:r>
        <w:t>John Robinson</w:t>
      </w:r>
    </w:p>
    <w:p w14:paraId="606AA0CB" w14:textId="1A3EA76E" w:rsidR="00BF2B7E" w:rsidRDefault="00B85F88" w:rsidP="00BF2B7E">
      <w:pPr>
        <w:pStyle w:val="Title2"/>
      </w:pPr>
      <w:r>
        <w:t>8/23</w:t>
      </w:r>
      <w:r w:rsidR="00632F20">
        <w:t>/2022</w:t>
      </w:r>
    </w:p>
    <w:p w14:paraId="714B611B" w14:textId="77777777" w:rsidR="00BF2B7E" w:rsidRDefault="00BF2B7E">
      <w:r>
        <w:br w:type="page"/>
      </w:r>
    </w:p>
    <w:p w14:paraId="32C6188C" w14:textId="7BB93832" w:rsidR="00C648BF" w:rsidRPr="001970B8" w:rsidRDefault="00C648BF" w:rsidP="00C57507">
      <w:pPr>
        <w:spacing w:after="160"/>
        <w:rPr>
          <w:kern w:val="0"/>
        </w:rPr>
      </w:pPr>
    </w:p>
    <w:sectPr w:rsidR="00C648BF" w:rsidRPr="001970B8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61F3" w14:textId="77777777" w:rsidR="00D72F41" w:rsidRDefault="00D72F41">
      <w:pPr>
        <w:spacing w:line="240" w:lineRule="auto"/>
      </w:pPr>
      <w:r>
        <w:separator/>
      </w:r>
    </w:p>
    <w:p w14:paraId="79A89738" w14:textId="77777777" w:rsidR="00D72F41" w:rsidRDefault="00D72F41"/>
  </w:endnote>
  <w:endnote w:type="continuationSeparator" w:id="0">
    <w:p w14:paraId="4100D8FE" w14:textId="77777777" w:rsidR="00D72F41" w:rsidRDefault="00D72F41">
      <w:pPr>
        <w:spacing w:line="240" w:lineRule="auto"/>
      </w:pPr>
      <w:r>
        <w:continuationSeparator/>
      </w:r>
    </w:p>
    <w:p w14:paraId="589150A7" w14:textId="77777777" w:rsidR="00D72F41" w:rsidRDefault="00D72F41"/>
  </w:endnote>
  <w:endnote w:type="continuationNotice" w:id="1">
    <w:p w14:paraId="1BF69E1F" w14:textId="77777777" w:rsidR="00220C1A" w:rsidRDefault="00220C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5C87" w14:textId="77777777" w:rsidR="00D72F41" w:rsidRDefault="00D72F41">
      <w:pPr>
        <w:spacing w:line="240" w:lineRule="auto"/>
      </w:pPr>
      <w:r>
        <w:separator/>
      </w:r>
    </w:p>
    <w:p w14:paraId="01154B76" w14:textId="77777777" w:rsidR="00D72F41" w:rsidRDefault="00D72F41"/>
  </w:footnote>
  <w:footnote w:type="continuationSeparator" w:id="0">
    <w:p w14:paraId="005EBAA7" w14:textId="77777777" w:rsidR="00D72F41" w:rsidRDefault="00D72F41">
      <w:pPr>
        <w:spacing w:line="240" w:lineRule="auto"/>
      </w:pPr>
      <w:r>
        <w:continuationSeparator/>
      </w:r>
    </w:p>
    <w:p w14:paraId="4D2B5822" w14:textId="77777777" w:rsidR="00D72F41" w:rsidRDefault="00D72F41"/>
  </w:footnote>
  <w:footnote w:type="continuationNotice" w:id="1">
    <w:p w14:paraId="58A7E3D1" w14:textId="77777777" w:rsidR="00220C1A" w:rsidRDefault="00220C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1F7F" w14:textId="52FCB6DD" w:rsidR="00AC2985" w:rsidRDefault="00AC2985">
    <w:pPr>
      <w:pStyle w:val="Header"/>
      <w:jc w:val="right"/>
      <w:rPr>
        <w:color w:val="666666" w:themeColor="text2" w:themeTint="99"/>
      </w:rPr>
    </w:pPr>
    <w:r>
      <w:rPr>
        <w:color w:val="666666" w:themeColor="text2" w:themeTint="99"/>
      </w:rPr>
      <w:fldChar w:fldCharType="begin"/>
    </w:r>
    <w:r>
      <w:rPr>
        <w:color w:val="666666" w:themeColor="text2" w:themeTint="99"/>
      </w:rPr>
      <w:instrText xml:space="preserve"> PAGE   \* MERGEFORMAT </w:instrText>
    </w:r>
    <w:r>
      <w:rPr>
        <w:color w:val="666666" w:themeColor="text2" w:themeTint="99"/>
      </w:rPr>
      <w:fldChar w:fldCharType="separate"/>
    </w:r>
    <w:r>
      <w:rPr>
        <w:noProof/>
        <w:color w:val="666666" w:themeColor="text2" w:themeTint="99"/>
      </w:rPr>
      <w:t>2</w:t>
    </w:r>
    <w:r>
      <w:rPr>
        <w:color w:val="666666" w:themeColor="text2" w:themeTint="99"/>
      </w:rPr>
      <w:fldChar w:fldCharType="end"/>
    </w:r>
  </w:p>
  <w:p w14:paraId="14DC50BB" w14:textId="1F01C332" w:rsidR="00E81978" w:rsidRDefault="00E8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22F7" w14:textId="7BA23A5C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15958">
    <w:abstractNumId w:val="9"/>
  </w:num>
  <w:num w:numId="2" w16cid:durableId="1346707275">
    <w:abstractNumId w:val="7"/>
  </w:num>
  <w:num w:numId="3" w16cid:durableId="1710567599">
    <w:abstractNumId w:val="6"/>
  </w:num>
  <w:num w:numId="4" w16cid:durableId="1820799996">
    <w:abstractNumId w:val="5"/>
  </w:num>
  <w:num w:numId="5" w16cid:durableId="836845669">
    <w:abstractNumId w:val="4"/>
  </w:num>
  <w:num w:numId="6" w16cid:durableId="1554468727">
    <w:abstractNumId w:val="8"/>
  </w:num>
  <w:num w:numId="7" w16cid:durableId="1791969629">
    <w:abstractNumId w:val="3"/>
  </w:num>
  <w:num w:numId="8" w16cid:durableId="289481995">
    <w:abstractNumId w:val="2"/>
  </w:num>
  <w:num w:numId="9" w16cid:durableId="553657286">
    <w:abstractNumId w:val="1"/>
  </w:num>
  <w:num w:numId="10" w16cid:durableId="1079596253">
    <w:abstractNumId w:val="0"/>
  </w:num>
  <w:num w:numId="11" w16cid:durableId="924338148">
    <w:abstractNumId w:val="9"/>
    <w:lvlOverride w:ilvl="0">
      <w:startOverride w:val="1"/>
    </w:lvlOverride>
  </w:num>
  <w:num w:numId="12" w16cid:durableId="1891113317">
    <w:abstractNumId w:val="13"/>
  </w:num>
  <w:num w:numId="13" w16cid:durableId="1920670581">
    <w:abstractNumId w:val="11"/>
  </w:num>
  <w:num w:numId="14" w16cid:durableId="428620392">
    <w:abstractNumId w:val="10"/>
  </w:num>
  <w:num w:numId="15" w16cid:durableId="1572498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EC"/>
    <w:rsid w:val="00003FBC"/>
    <w:rsid w:val="0001019C"/>
    <w:rsid w:val="00026BEA"/>
    <w:rsid w:val="00026E0E"/>
    <w:rsid w:val="000336CB"/>
    <w:rsid w:val="000379E4"/>
    <w:rsid w:val="00043870"/>
    <w:rsid w:val="00046495"/>
    <w:rsid w:val="00056B41"/>
    <w:rsid w:val="00070450"/>
    <w:rsid w:val="00070BF2"/>
    <w:rsid w:val="00081A5E"/>
    <w:rsid w:val="00093B3F"/>
    <w:rsid w:val="000A1427"/>
    <w:rsid w:val="000A1E61"/>
    <w:rsid w:val="000B058F"/>
    <w:rsid w:val="000B43A3"/>
    <w:rsid w:val="000B495C"/>
    <w:rsid w:val="000B57DE"/>
    <w:rsid w:val="000B71AE"/>
    <w:rsid w:val="000C03C3"/>
    <w:rsid w:val="000C34E5"/>
    <w:rsid w:val="000C64B6"/>
    <w:rsid w:val="000C6836"/>
    <w:rsid w:val="000D3F41"/>
    <w:rsid w:val="000E0A6A"/>
    <w:rsid w:val="000E0CA9"/>
    <w:rsid w:val="000E66C0"/>
    <w:rsid w:val="000E6BD4"/>
    <w:rsid w:val="000E71FB"/>
    <w:rsid w:val="000F1E4A"/>
    <w:rsid w:val="000F73EA"/>
    <w:rsid w:val="00101C91"/>
    <w:rsid w:val="00107C4B"/>
    <w:rsid w:val="00134C3B"/>
    <w:rsid w:val="00136930"/>
    <w:rsid w:val="00136E9A"/>
    <w:rsid w:val="00137AEC"/>
    <w:rsid w:val="00144AA4"/>
    <w:rsid w:val="00145E47"/>
    <w:rsid w:val="0015034D"/>
    <w:rsid w:val="001507C3"/>
    <w:rsid w:val="001532B8"/>
    <w:rsid w:val="00156D65"/>
    <w:rsid w:val="00163151"/>
    <w:rsid w:val="001659A3"/>
    <w:rsid w:val="00166F96"/>
    <w:rsid w:val="00176B9D"/>
    <w:rsid w:val="001829CB"/>
    <w:rsid w:val="001835C3"/>
    <w:rsid w:val="00184A46"/>
    <w:rsid w:val="00186393"/>
    <w:rsid w:val="001970B8"/>
    <w:rsid w:val="001A55CB"/>
    <w:rsid w:val="001A6A57"/>
    <w:rsid w:val="001C3D0C"/>
    <w:rsid w:val="001C3F36"/>
    <w:rsid w:val="001C5871"/>
    <w:rsid w:val="001D0E9D"/>
    <w:rsid w:val="001D7B7F"/>
    <w:rsid w:val="001E7D69"/>
    <w:rsid w:val="001F1DD6"/>
    <w:rsid w:val="001F5CA0"/>
    <w:rsid w:val="001F6B4A"/>
    <w:rsid w:val="0020498F"/>
    <w:rsid w:val="002101A5"/>
    <w:rsid w:val="00212D79"/>
    <w:rsid w:val="00214EB6"/>
    <w:rsid w:val="00217729"/>
    <w:rsid w:val="00220C1A"/>
    <w:rsid w:val="002262A7"/>
    <w:rsid w:val="002345E5"/>
    <w:rsid w:val="00245A47"/>
    <w:rsid w:val="00245D86"/>
    <w:rsid w:val="00252486"/>
    <w:rsid w:val="00261866"/>
    <w:rsid w:val="00265570"/>
    <w:rsid w:val="00266C15"/>
    <w:rsid w:val="00276C2E"/>
    <w:rsid w:val="00290A14"/>
    <w:rsid w:val="002A1CA6"/>
    <w:rsid w:val="002B4108"/>
    <w:rsid w:val="002B52C0"/>
    <w:rsid w:val="002C1B4B"/>
    <w:rsid w:val="002C303F"/>
    <w:rsid w:val="002C30A5"/>
    <w:rsid w:val="002C4B11"/>
    <w:rsid w:val="002D015B"/>
    <w:rsid w:val="002D3C8B"/>
    <w:rsid w:val="002D4FAE"/>
    <w:rsid w:val="002D5535"/>
    <w:rsid w:val="002D7AB5"/>
    <w:rsid w:val="002E32D7"/>
    <w:rsid w:val="002F49FA"/>
    <w:rsid w:val="00301C95"/>
    <w:rsid w:val="00305737"/>
    <w:rsid w:val="00305844"/>
    <w:rsid w:val="003076CA"/>
    <w:rsid w:val="00325537"/>
    <w:rsid w:val="0033450D"/>
    <w:rsid w:val="00344739"/>
    <w:rsid w:val="00352713"/>
    <w:rsid w:val="0035301B"/>
    <w:rsid w:val="003540CF"/>
    <w:rsid w:val="00355DCA"/>
    <w:rsid w:val="0035799A"/>
    <w:rsid w:val="00372739"/>
    <w:rsid w:val="00374BED"/>
    <w:rsid w:val="00392D2A"/>
    <w:rsid w:val="00397E3A"/>
    <w:rsid w:val="003A232F"/>
    <w:rsid w:val="003A5156"/>
    <w:rsid w:val="003C0712"/>
    <w:rsid w:val="003C7856"/>
    <w:rsid w:val="003D4991"/>
    <w:rsid w:val="003E564B"/>
    <w:rsid w:val="00402672"/>
    <w:rsid w:val="004041FC"/>
    <w:rsid w:val="0040559F"/>
    <w:rsid w:val="00406378"/>
    <w:rsid w:val="00410861"/>
    <w:rsid w:val="0041260A"/>
    <w:rsid w:val="00414985"/>
    <w:rsid w:val="00430C14"/>
    <w:rsid w:val="00442EB2"/>
    <w:rsid w:val="00447A8A"/>
    <w:rsid w:val="00452B1F"/>
    <w:rsid w:val="00465F74"/>
    <w:rsid w:val="004717F1"/>
    <w:rsid w:val="00474586"/>
    <w:rsid w:val="004848D7"/>
    <w:rsid w:val="004914A0"/>
    <w:rsid w:val="00493CEB"/>
    <w:rsid w:val="004A2D6E"/>
    <w:rsid w:val="004A5BB4"/>
    <w:rsid w:val="004C45B1"/>
    <w:rsid w:val="004D0BC7"/>
    <w:rsid w:val="004D3F24"/>
    <w:rsid w:val="004D51EF"/>
    <w:rsid w:val="004D797F"/>
    <w:rsid w:val="004E3392"/>
    <w:rsid w:val="004E3503"/>
    <w:rsid w:val="004E6C50"/>
    <w:rsid w:val="005008A8"/>
    <w:rsid w:val="00502821"/>
    <w:rsid w:val="00503224"/>
    <w:rsid w:val="005067D7"/>
    <w:rsid w:val="00506E72"/>
    <w:rsid w:val="00516675"/>
    <w:rsid w:val="0052419F"/>
    <w:rsid w:val="00524621"/>
    <w:rsid w:val="00527560"/>
    <w:rsid w:val="005303A3"/>
    <w:rsid w:val="005327E1"/>
    <w:rsid w:val="0054211B"/>
    <w:rsid w:val="00543779"/>
    <w:rsid w:val="00546C5B"/>
    <w:rsid w:val="00551A02"/>
    <w:rsid w:val="00552C44"/>
    <w:rsid w:val="005534FA"/>
    <w:rsid w:val="00566904"/>
    <w:rsid w:val="0056708E"/>
    <w:rsid w:val="00570994"/>
    <w:rsid w:val="00571F6B"/>
    <w:rsid w:val="00573216"/>
    <w:rsid w:val="00575CA7"/>
    <w:rsid w:val="00587D4F"/>
    <w:rsid w:val="00587DA5"/>
    <w:rsid w:val="00587F69"/>
    <w:rsid w:val="005926A7"/>
    <w:rsid w:val="00593673"/>
    <w:rsid w:val="00594A1E"/>
    <w:rsid w:val="0059682D"/>
    <w:rsid w:val="0059792E"/>
    <w:rsid w:val="005A0601"/>
    <w:rsid w:val="005C1C15"/>
    <w:rsid w:val="005C6C89"/>
    <w:rsid w:val="005D0EB5"/>
    <w:rsid w:val="005D3A03"/>
    <w:rsid w:val="005E1AEC"/>
    <w:rsid w:val="005F2B7C"/>
    <w:rsid w:val="005F5782"/>
    <w:rsid w:val="00601898"/>
    <w:rsid w:val="00602189"/>
    <w:rsid w:val="006033A8"/>
    <w:rsid w:val="00603ABF"/>
    <w:rsid w:val="00605436"/>
    <w:rsid w:val="00632F20"/>
    <w:rsid w:val="00642DFB"/>
    <w:rsid w:val="00643A6A"/>
    <w:rsid w:val="00655492"/>
    <w:rsid w:val="0066551A"/>
    <w:rsid w:val="00670030"/>
    <w:rsid w:val="00690A81"/>
    <w:rsid w:val="006910A4"/>
    <w:rsid w:val="006920B6"/>
    <w:rsid w:val="0069278D"/>
    <w:rsid w:val="00695D85"/>
    <w:rsid w:val="006A17B7"/>
    <w:rsid w:val="006A3CAB"/>
    <w:rsid w:val="006A6353"/>
    <w:rsid w:val="006B0A6D"/>
    <w:rsid w:val="006B6C20"/>
    <w:rsid w:val="006C2818"/>
    <w:rsid w:val="006C2DF6"/>
    <w:rsid w:val="006C7343"/>
    <w:rsid w:val="006D2FA2"/>
    <w:rsid w:val="006D7C12"/>
    <w:rsid w:val="006E1501"/>
    <w:rsid w:val="006F2E55"/>
    <w:rsid w:val="00710161"/>
    <w:rsid w:val="007119B6"/>
    <w:rsid w:val="00712523"/>
    <w:rsid w:val="007134AF"/>
    <w:rsid w:val="007153CB"/>
    <w:rsid w:val="007172C4"/>
    <w:rsid w:val="007215A6"/>
    <w:rsid w:val="00733B09"/>
    <w:rsid w:val="00740539"/>
    <w:rsid w:val="007412C1"/>
    <w:rsid w:val="00754C9B"/>
    <w:rsid w:val="007552ED"/>
    <w:rsid w:val="0075536D"/>
    <w:rsid w:val="00757900"/>
    <w:rsid w:val="007613CE"/>
    <w:rsid w:val="00774BF5"/>
    <w:rsid w:val="0078695D"/>
    <w:rsid w:val="007952BD"/>
    <w:rsid w:val="007A098F"/>
    <w:rsid w:val="007B089B"/>
    <w:rsid w:val="007B0E6E"/>
    <w:rsid w:val="007B1E9B"/>
    <w:rsid w:val="007B2B97"/>
    <w:rsid w:val="007C25F8"/>
    <w:rsid w:val="007C7A78"/>
    <w:rsid w:val="007D05EF"/>
    <w:rsid w:val="007D1048"/>
    <w:rsid w:val="007D6D6A"/>
    <w:rsid w:val="007E274E"/>
    <w:rsid w:val="007E355A"/>
    <w:rsid w:val="007F4649"/>
    <w:rsid w:val="008002C0"/>
    <w:rsid w:val="0080764D"/>
    <w:rsid w:val="00812EAB"/>
    <w:rsid w:val="0081781F"/>
    <w:rsid w:val="00820E26"/>
    <w:rsid w:val="0082137D"/>
    <w:rsid w:val="00822B42"/>
    <w:rsid w:val="0082526F"/>
    <w:rsid w:val="00833ECB"/>
    <w:rsid w:val="008413F8"/>
    <w:rsid w:val="0084534D"/>
    <w:rsid w:val="0085122D"/>
    <w:rsid w:val="00852B11"/>
    <w:rsid w:val="00853172"/>
    <w:rsid w:val="008552DC"/>
    <w:rsid w:val="00855319"/>
    <w:rsid w:val="00863935"/>
    <w:rsid w:val="008808C9"/>
    <w:rsid w:val="00885CA5"/>
    <w:rsid w:val="00885F0B"/>
    <w:rsid w:val="00894AE0"/>
    <w:rsid w:val="008A5279"/>
    <w:rsid w:val="008A6EEC"/>
    <w:rsid w:val="008C5323"/>
    <w:rsid w:val="008C5C6B"/>
    <w:rsid w:val="008D2FC1"/>
    <w:rsid w:val="008D672A"/>
    <w:rsid w:val="008D72F2"/>
    <w:rsid w:val="008D78B2"/>
    <w:rsid w:val="008E3F7F"/>
    <w:rsid w:val="008E6678"/>
    <w:rsid w:val="00901503"/>
    <w:rsid w:val="00901BA5"/>
    <w:rsid w:val="00911B8D"/>
    <w:rsid w:val="00916A1A"/>
    <w:rsid w:val="009172DB"/>
    <w:rsid w:val="009305DD"/>
    <w:rsid w:val="00940C53"/>
    <w:rsid w:val="00944422"/>
    <w:rsid w:val="00954196"/>
    <w:rsid w:val="00964787"/>
    <w:rsid w:val="00972477"/>
    <w:rsid w:val="009768E5"/>
    <w:rsid w:val="00980FBD"/>
    <w:rsid w:val="009968C6"/>
    <w:rsid w:val="009A48AC"/>
    <w:rsid w:val="009A6A3B"/>
    <w:rsid w:val="009A6ECC"/>
    <w:rsid w:val="009B30B1"/>
    <w:rsid w:val="009B468A"/>
    <w:rsid w:val="009B5F94"/>
    <w:rsid w:val="009D0C3A"/>
    <w:rsid w:val="009D39F8"/>
    <w:rsid w:val="009D62DD"/>
    <w:rsid w:val="009E49F2"/>
    <w:rsid w:val="00A14B00"/>
    <w:rsid w:val="00A20714"/>
    <w:rsid w:val="00A258E4"/>
    <w:rsid w:val="00A4329B"/>
    <w:rsid w:val="00A46653"/>
    <w:rsid w:val="00A52C00"/>
    <w:rsid w:val="00A61B98"/>
    <w:rsid w:val="00A666E0"/>
    <w:rsid w:val="00A74C2A"/>
    <w:rsid w:val="00A81116"/>
    <w:rsid w:val="00A9657A"/>
    <w:rsid w:val="00A97622"/>
    <w:rsid w:val="00AA07B9"/>
    <w:rsid w:val="00AA2474"/>
    <w:rsid w:val="00AA2724"/>
    <w:rsid w:val="00AA690C"/>
    <w:rsid w:val="00AC2985"/>
    <w:rsid w:val="00AC6B28"/>
    <w:rsid w:val="00AD09C4"/>
    <w:rsid w:val="00AE08FB"/>
    <w:rsid w:val="00AE0FDC"/>
    <w:rsid w:val="00AF43D2"/>
    <w:rsid w:val="00AF7B48"/>
    <w:rsid w:val="00AF7EEC"/>
    <w:rsid w:val="00B02E52"/>
    <w:rsid w:val="00B044E6"/>
    <w:rsid w:val="00B0598B"/>
    <w:rsid w:val="00B05A5C"/>
    <w:rsid w:val="00B271DA"/>
    <w:rsid w:val="00B37234"/>
    <w:rsid w:val="00B65E22"/>
    <w:rsid w:val="00B738BF"/>
    <w:rsid w:val="00B76470"/>
    <w:rsid w:val="00B823AA"/>
    <w:rsid w:val="00B8484E"/>
    <w:rsid w:val="00B85F88"/>
    <w:rsid w:val="00B87C81"/>
    <w:rsid w:val="00B9493A"/>
    <w:rsid w:val="00BA45DB"/>
    <w:rsid w:val="00BB3559"/>
    <w:rsid w:val="00BB38A4"/>
    <w:rsid w:val="00BC635E"/>
    <w:rsid w:val="00BC6750"/>
    <w:rsid w:val="00BD452A"/>
    <w:rsid w:val="00BD4BFE"/>
    <w:rsid w:val="00BE13E1"/>
    <w:rsid w:val="00BE379D"/>
    <w:rsid w:val="00BF2087"/>
    <w:rsid w:val="00BF2B7E"/>
    <w:rsid w:val="00BF4184"/>
    <w:rsid w:val="00BF46FB"/>
    <w:rsid w:val="00C043AC"/>
    <w:rsid w:val="00C0601E"/>
    <w:rsid w:val="00C17131"/>
    <w:rsid w:val="00C31D30"/>
    <w:rsid w:val="00C47ED5"/>
    <w:rsid w:val="00C5081E"/>
    <w:rsid w:val="00C52EC3"/>
    <w:rsid w:val="00C54138"/>
    <w:rsid w:val="00C5585A"/>
    <w:rsid w:val="00C57507"/>
    <w:rsid w:val="00C648BF"/>
    <w:rsid w:val="00C70A85"/>
    <w:rsid w:val="00C757E6"/>
    <w:rsid w:val="00C7681F"/>
    <w:rsid w:val="00C80D9C"/>
    <w:rsid w:val="00C82FF0"/>
    <w:rsid w:val="00C96BF0"/>
    <w:rsid w:val="00CA6244"/>
    <w:rsid w:val="00CB4DC9"/>
    <w:rsid w:val="00CC18E7"/>
    <w:rsid w:val="00CC4AFB"/>
    <w:rsid w:val="00CD02C9"/>
    <w:rsid w:val="00CD6E39"/>
    <w:rsid w:val="00CE33B4"/>
    <w:rsid w:val="00CE444B"/>
    <w:rsid w:val="00CF1BF2"/>
    <w:rsid w:val="00CF519D"/>
    <w:rsid w:val="00CF6E91"/>
    <w:rsid w:val="00CF7728"/>
    <w:rsid w:val="00CF77A4"/>
    <w:rsid w:val="00D14AF8"/>
    <w:rsid w:val="00D179C4"/>
    <w:rsid w:val="00D20579"/>
    <w:rsid w:val="00D21E4F"/>
    <w:rsid w:val="00D315D4"/>
    <w:rsid w:val="00D3243C"/>
    <w:rsid w:val="00D325BF"/>
    <w:rsid w:val="00D42822"/>
    <w:rsid w:val="00D45042"/>
    <w:rsid w:val="00D46CDF"/>
    <w:rsid w:val="00D472A7"/>
    <w:rsid w:val="00D5374A"/>
    <w:rsid w:val="00D618FA"/>
    <w:rsid w:val="00D61F45"/>
    <w:rsid w:val="00D63A26"/>
    <w:rsid w:val="00D6426E"/>
    <w:rsid w:val="00D65353"/>
    <w:rsid w:val="00D72F41"/>
    <w:rsid w:val="00D778A4"/>
    <w:rsid w:val="00D77FC5"/>
    <w:rsid w:val="00D80B88"/>
    <w:rsid w:val="00D84406"/>
    <w:rsid w:val="00D85B68"/>
    <w:rsid w:val="00D92CC7"/>
    <w:rsid w:val="00DA1314"/>
    <w:rsid w:val="00DA391A"/>
    <w:rsid w:val="00DA59CD"/>
    <w:rsid w:val="00DC3B4B"/>
    <w:rsid w:val="00DD1A7B"/>
    <w:rsid w:val="00DD1CAF"/>
    <w:rsid w:val="00DD298C"/>
    <w:rsid w:val="00DD3CD5"/>
    <w:rsid w:val="00DD7F53"/>
    <w:rsid w:val="00DE2123"/>
    <w:rsid w:val="00DE7E0F"/>
    <w:rsid w:val="00DF746E"/>
    <w:rsid w:val="00E10FA8"/>
    <w:rsid w:val="00E1198E"/>
    <w:rsid w:val="00E15239"/>
    <w:rsid w:val="00E1579E"/>
    <w:rsid w:val="00E20373"/>
    <w:rsid w:val="00E23BE7"/>
    <w:rsid w:val="00E51C13"/>
    <w:rsid w:val="00E6004D"/>
    <w:rsid w:val="00E71A9D"/>
    <w:rsid w:val="00E748F8"/>
    <w:rsid w:val="00E80938"/>
    <w:rsid w:val="00E80A03"/>
    <w:rsid w:val="00E81978"/>
    <w:rsid w:val="00E81983"/>
    <w:rsid w:val="00E96368"/>
    <w:rsid w:val="00EA30F6"/>
    <w:rsid w:val="00EA567C"/>
    <w:rsid w:val="00EB79B1"/>
    <w:rsid w:val="00EC36D8"/>
    <w:rsid w:val="00EC4502"/>
    <w:rsid w:val="00EE1B21"/>
    <w:rsid w:val="00EE2964"/>
    <w:rsid w:val="00EF3E73"/>
    <w:rsid w:val="00EF6825"/>
    <w:rsid w:val="00F01F06"/>
    <w:rsid w:val="00F1067D"/>
    <w:rsid w:val="00F13665"/>
    <w:rsid w:val="00F13F47"/>
    <w:rsid w:val="00F22189"/>
    <w:rsid w:val="00F35EAC"/>
    <w:rsid w:val="00F379B7"/>
    <w:rsid w:val="00F461AE"/>
    <w:rsid w:val="00F46E1D"/>
    <w:rsid w:val="00F525FA"/>
    <w:rsid w:val="00F526E5"/>
    <w:rsid w:val="00F5615D"/>
    <w:rsid w:val="00F610EA"/>
    <w:rsid w:val="00F63AA5"/>
    <w:rsid w:val="00F64710"/>
    <w:rsid w:val="00F80E65"/>
    <w:rsid w:val="00F939C2"/>
    <w:rsid w:val="00F9714C"/>
    <w:rsid w:val="00FA11FB"/>
    <w:rsid w:val="00FA1841"/>
    <w:rsid w:val="00FB1A46"/>
    <w:rsid w:val="00FB55BF"/>
    <w:rsid w:val="00FB7446"/>
    <w:rsid w:val="00FB7FFB"/>
    <w:rsid w:val="00FC2909"/>
    <w:rsid w:val="00FC69B0"/>
    <w:rsid w:val="00FD3CE4"/>
    <w:rsid w:val="00FD5716"/>
    <w:rsid w:val="00FE291C"/>
    <w:rsid w:val="00FE4B49"/>
    <w:rsid w:val="00FF2002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CFA56"/>
  <w15:chartTrackingRefBased/>
  <w15:docId w15:val="{1D629E2A-8AC0-4F96-8474-250AAF58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Revision">
    <w:name w:val="Revision"/>
    <w:hidden/>
    <w:uiPriority w:val="99"/>
    <w:semiHidden/>
    <w:rsid w:val="006D2FA2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yn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2DE465D8348B0A5CF0BB374927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347DF-00F1-4775-BA51-8FC52B49694F}"/>
      </w:docPartPr>
      <w:docPartBody>
        <w:p w:rsidR="00D0772A" w:rsidRDefault="00D0772A">
          <w:pPr>
            <w:pStyle w:val="04D2DE465D8348B0A5CF0BB374927DA6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2A"/>
    <w:rsid w:val="00177CBF"/>
    <w:rsid w:val="00432312"/>
    <w:rsid w:val="006B330F"/>
    <w:rsid w:val="00D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2DE465D8348B0A5CF0BB374927DA6">
    <w:name w:val="04D2DE465D8348B0A5CF0BB374927DA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4479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Causes of the Civil War</dc:title>
  <dc:subject/>
  <dc:creator>Ryan Coyne</dc:creator>
  <cp:keywords/>
  <dc:description/>
  <cp:lastModifiedBy>Ryan Coyne</cp:lastModifiedBy>
  <cp:revision>148</cp:revision>
  <dcterms:created xsi:type="dcterms:W3CDTF">2022-06-25T20:24:00Z</dcterms:created>
  <dcterms:modified xsi:type="dcterms:W3CDTF">2022-08-22T20:34:00Z</dcterms:modified>
</cp:coreProperties>
</file>